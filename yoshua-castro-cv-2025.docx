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A895" w14:textId="2887D843" w:rsidR="00100DD3" w:rsidRDefault="00D02C5E" w:rsidP="008A639F">
      <w:r>
        <w:rPr>
          <w:lang w:eastAsia="en-IN"/>
        </w:rPr>
        <w:drawing>
          <wp:anchor distT="0" distB="0" distL="114300" distR="114300" simplePos="0" relativeHeight="251688960" behindDoc="0" locked="0" layoutInCell="1" allowOverlap="1" wp14:anchorId="20624832" wp14:editId="04563A00">
            <wp:simplePos x="0" y="0"/>
            <wp:positionH relativeFrom="margin">
              <wp:posOffset>-2032000</wp:posOffset>
            </wp:positionH>
            <wp:positionV relativeFrom="margin">
              <wp:posOffset>-86360</wp:posOffset>
            </wp:positionV>
            <wp:extent cx="1410335" cy="1495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2014" r="5556" b="12869"/>
                    <a:stretch/>
                  </pic:blipFill>
                  <pic:spPr bwMode="auto">
                    <a:xfrm>
                      <a:off x="0" y="0"/>
                      <a:ext cx="141033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D0B">
        <mc:AlternateContent>
          <mc:Choice Requires="wps">
            <w:drawing>
              <wp:anchor distT="45720" distB="45720" distL="114300" distR="114300" simplePos="0" relativeHeight="251685888" behindDoc="0" locked="1" layoutInCell="1" allowOverlap="1" wp14:anchorId="3ED45026" wp14:editId="5BEAC591">
                <wp:simplePos x="0" y="0"/>
                <wp:positionH relativeFrom="page">
                  <wp:posOffset>316230</wp:posOffset>
                </wp:positionH>
                <wp:positionV relativeFrom="page">
                  <wp:posOffset>4176395</wp:posOffset>
                </wp:positionV>
                <wp:extent cx="1810385" cy="14478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30E53" w14:textId="560022FB" w:rsidR="007F1D0B" w:rsidRPr="002C32AB" w:rsidRDefault="002C32AB" w:rsidP="002207F0">
                            <w:pPr>
                              <w:pStyle w:val="Heading2"/>
                              <w:jc w:val="center"/>
                            </w:pPr>
                            <w:r>
                              <w:t>IDIOMAS</w:t>
                            </w:r>
                          </w:p>
                          <w:p w14:paraId="5C298262" w14:textId="77777777" w:rsidR="007F1D0B" w:rsidRPr="002C32AB" w:rsidRDefault="007F1D0B" w:rsidP="00222939">
                            <w:pPr>
                              <w:pStyle w:val="smallspace"/>
                            </w:pPr>
                          </w:p>
                          <w:p w14:paraId="3F7BC9BC" w14:textId="41395CFE" w:rsidR="007F1D0B" w:rsidRPr="002C32AB" w:rsidRDefault="002C32AB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 w:rsidRPr="002C32AB">
                              <w:rPr>
                                <w:rStyle w:val="Emphasis"/>
                              </w:rPr>
                              <w:t>ESPAÑOL NATIVO</w:t>
                            </w:r>
                          </w:p>
                          <w:p w14:paraId="42B52C6A" w14:textId="04014B54" w:rsidR="007F1D0B" w:rsidRPr="002C32AB" w:rsidRDefault="002C32AB" w:rsidP="00222939">
                            <w:pPr>
                              <w:pStyle w:val="Sidepanelinfo"/>
                            </w:pPr>
                            <w:r w:rsidRPr="002C32AB">
                              <w:t>NIVEL A</w:t>
                            </w:r>
                            <w:r>
                              <w:t>LTO</w:t>
                            </w:r>
                          </w:p>
                          <w:p w14:paraId="3B75A5D7" w14:textId="77777777" w:rsidR="007F1D0B" w:rsidRPr="002C32AB" w:rsidRDefault="007F1D0B" w:rsidP="00222939">
                            <w:pPr>
                              <w:pStyle w:val="Sidepanelinfo"/>
                            </w:pPr>
                          </w:p>
                          <w:p w14:paraId="2B67FFF3" w14:textId="1070201C" w:rsidR="007F1D0B" w:rsidRPr="002C32AB" w:rsidRDefault="002C32AB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 w:rsidRPr="002C32AB">
                              <w:rPr>
                                <w:rStyle w:val="Emphasis"/>
                              </w:rPr>
                              <w:t>INGL</w:t>
                            </w:r>
                            <w:r>
                              <w:rPr>
                                <w:rStyle w:val="Emphasis"/>
                              </w:rPr>
                              <w:t>É</w:t>
                            </w:r>
                            <w:r w:rsidRPr="002C32AB">
                              <w:rPr>
                                <w:rStyle w:val="Emphasis"/>
                              </w:rPr>
                              <w:t>S</w:t>
                            </w:r>
                          </w:p>
                          <w:p w14:paraId="6638FB41" w14:textId="2A0F87B9" w:rsidR="007F1D0B" w:rsidRPr="007F1D0B" w:rsidRDefault="002C32AB" w:rsidP="00222939">
                            <w:pPr>
                              <w:pStyle w:val="Sidepanelinfo"/>
                            </w:pPr>
                            <w:r>
                              <w:t>NIVEL ALTO</w:t>
                            </w:r>
                          </w:p>
                          <w:p w14:paraId="0FDBEBB4" w14:textId="1648A489" w:rsidR="007F1D0B" w:rsidRDefault="007F1D0B" w:rsidP="00222939">
                            <w:pPr>
                              <w:pStyle w:val="Sidepanelinfo"/>
                            </w:pPr>
                          </w:p>
                          <w:p w14:paraId="7BDCCBB8" w14:textId="77777777" w:rsidR="002C32AB" w:rsidRPr="007F1D0B" w:rsidRDefault="002C32AB" w:rsidP="00222939">
                            <w:pPr>
                              <w:pStyle w:val="Side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50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9pt;margin-top:328.85pt;width:142.55pt;height:11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" filled="f" stroked="f">
                <v:textbox>
                  <w:txbxContent>
                    <w:p w14:paraId="7D630E53" w14:textId="560022FB" w:rsidR="007F1D0B" w:rsidRPr="002C32AB" w:rsidRDefault="002C32AB" w:rsidP="002207F0">
                      <w:pPr>
                        <w:pStyle w:val="Heading2"/>
                        <w:jc w:val="center"/>
                      </w:pPr>
                      <w:r>
                        <w:t>IDIOMAS</w:t>
                      </w:r>
                    </w:p>
                    <w:p w14:paraId="5C298262" w14:textId="77777777" w:rsidR="007F1D0B" w:rsidRPr="002C32AB" w:rsidRDefault="007F1D0B" w:rsidP="00222939">
                      <w:pPr>
                        <w:pStyle w:val="smallspace"/>
                      </w:pPr>
                    </w:p>
                    <w:p w14:paraId="3F7BC9BC" w14:textId="41395CFE" w:rsidR="007F1D0B" w:rsidRPr="002C32AB" w:rsidRDefault="002C32AB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 w:rsidRPr="002C32AB">
                        <w:rPr>
                          <w:rStyle w:val="Emphasis"/>
                        </w:rPr>
                        <w:t>ESPAÑOL NATIVO</w:t>
                      </w:r>
                    </w:p>
                    <w:p w14:paraId="42B52C6A" w14:textId="04014B54" w:rsidR="007F1D0B" w:rsidRPr="002C32AB" w:rsidRDefault="002C32AB" w:rsidP="00222939">
                      <w:pPr>
                        <w:pStyle w:val="Sidepanelinfo"/>
                      </w:pPr>
                      <w:r w:rsidRPr="002C32AB">
                        <w:t>NIVEL A</w:t>
                      </w:r>
                      <w:r>
                        <w:t>LTO</w:t>
                      </w:r>
                    </w:p>
                    <w:p w14:paraId="3B75A5D7" w14:textId="77777777" w:rsidR="007F1D0B" w:rsidRPr="002C32AB" w:rsidRDefault="007F1D0B" w:rsidP="00222939">
                      <w:pPr>
                        <w:pStyle w:val="Sidepanelinfo"/>
                      </w:pPr>
                    </w:p>
                    <w:p w14:paraId="2B67FFF3" w14:textId="1070201C" w:rsidR="007F1D0B" w:rsidRPr="002C32AB" w:rsidRDefault="002C32AB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 w:rsidRPr="002C32AB">
                        <w:rPr>
                          <w:rStyle w:val="Emphasis"/>
                        </w:rPr>
                        <w:t>INGL</w:t>
                      </w:r>
                      <w:r>
                        <w:rPr>
                          <w:rStyle w:val="Emphasis"/>
                        </w:rPr>
                        <w:t>É</w:t>
                      </w:r>
                      <w:r w:rsidRPr="002C32AB">
                        <w:rPr>
                          <w:rStyle w:val="Emphasis"/>
                        </w:rPr>
                        <w:t>S</w:t>
                      </w:r>
                    </w:p>
                    <w:p w14:paraId="6638FB41" w14:textId="2A0F87B9" w:rsidR="007F1D0B" w:rsidRPr="007F1D0B" w:rsidRDefault="002C32AB" w:rsidP="00222939">
                      <w:pPr>
                        <w:pStyle w:val="Sidepanelinfo"/>
                      </w:pPr>
                      <w:r>
                        <w:t>NIVEL ALTO</w:t>
                      </w:r>
                    </w:p>
                    <w:p w14:paraId="0FDBEBB4" w14:textId="1648A489" w:rsidR="007F1D0B" w:rsidRDefault="007F1D0B" w:rsidP="00222939">
                      <w:pPr>
                        <w:pStyle w:val="Sidepanelinfo"/>
                      </w:pPr>
                    </w:p>
                    <w:p w14:paraId="7BDCCBB8" w14:textId="77777777" w:rsidR="002C32AB" w:rsidRPr="007F1D0B" w:rsidRDefault="002C32AB" w:rsidP="00222939">
                      <w:pPr>
                        <w:pStyle w:val="Sidepanel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mc:AlternateContent>
          <mc:Choice Requires="wps">
            <w:drawing>
              <wp:anchor distT="45720" distB="45720" distL="114300" distR="114300" simplePos="0" relativeHeight="251686912" behindDoc="0" locked="1" layoutInCell="1" allowOverlap="1" wp14:anchorId="747DA3AA" wp14:editId="270C378F">
                <wp:simplePos x="0" y="0"/>
                <wp:positionH relativeFrom="page">
                  <wp:posOffset>241935</wp:posOffset>
                </wp:positionH>
                <wp:positionV relativeFrom="page">
                  <wp:posOffset>5970905</wp:posOffset>
                </wp:positionV>
                <wp:extent cx="1810385" cy="28956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581D3" w14:textId="0E119ACC" w:rsidR="007F1D0B" w:rsidRDefault="00AE33A6" w:rsidP="00FA0EF2">
                            <w:pPr>
                              <w:pStyle w:val="Heading2"/>
                              <w:jc w:val="center"/>
                            </w:pPr>
                            <w:r>
                              <w:t>HABILIDADES</w:t>
                            </w:r>
                          </w:p>
                          <w:p w14:paraId="546C3DF4" w14:textId="77777777" w:rsidR="00FA0EF2" w:rsidRPr="00FA0EF2" w:rsidRDefault="00FA0EF2" w:rsidP="00FA0EF2"/>
                          <w:p w14:paraId="02C264DA" w14:textId="77FA1E08" w:rsidR="007F1D0B" w:rsidRPr="00505DDE" w:rsidRDefault="00AE33A6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Redacción</w:t>
                            </w:r>
                          </w:p>
                          <w:p w14:paraId="76A3ABED" w14:textId="77918ACE" w:rsidR="007F1D0B" w:rsidRPr="00505DDE" w:rsidRDefault="00AE33A6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Edición de contenido</w:t>
                            </w:r>
                          </w:p>
                          <w:p w14:paraId="00078DCD" w14:textId="4DA6F56A" w:rsidR="007F1D0B" w:rsidRPr="00505DDE" w:rsidRDefault="00AE33A6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Creación de contenido</w:t>
                            </w:r>
                          </w:p>
                          <w:p w14:paraId="3CD7AED7" w14:textId="77777777" w:rsidR="007F1D0B" w:rsidRPr="00505DDE" w:rsidRDefault="00B9124B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Microsoft Office</w:t>
                            </w:r>
                          </w:p>
                          <w:p w14:paraId="395B3EE1" w14:textId="2586FC9F" w:rsidR="007F1D0B" w:rsidRPr="00505DDE" w:rsidRDefault="00AE33A6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Administración</w:t>
                            </w:r>
                          </w:p>
                          <w:p w14:paraId="469615EF" w14:textId="02EA59E1" w:rsidR="00AE33A6" w:rsidRPr="00505DDE" w:rsidRDefault="00AE33A6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Pensamiento crítico</w:t>
                            </w:r>
                          </w:p>
                          <w:p w14:paraId="7386B93E" w14:textId="54336820" w:rsidR="00C16747" w:rsidRPr="00505DDE" w:rsidRDefault="00C16747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Comunicación efectiva</w:t>
                            </w:r>
                          </w:p>
                          <w:p w14:paraId="532E7D46" w14:textId="2F4FA4A1" w:rsidR="00C16747" w:rsidRPr="00505DDE" w:rsidRDefault="00C16747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 xml:space="preserve">Adaptabilidad </w:t>
                            </w:r>
                          </w:p>
                          <w:p w14:paraId="1D6B86FD" w14:textId="3F73C632" w:rsidR="00C16747" w:rsidRPr="00505DDE" w:rsidRDefault="000761F7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Gestión de grupos</w:t>
                            </w:r>
                          </w:p>
                          <w:p w14:paraId="578746B7" w14:textId="2CBB6B50" w:rsidR="000761F7" w:rsidRPr="00505DDE" w:rsidRDefault="000761F7" w:rsidP="00222939">
                            <w:pPr>
                              <w:pStyle w:val="List"/>
                              <w:rPr>
                                <w:color w:val="404040" w:themeColor="text1" w:themeTint="BF"/>
                              </w:rPr>
                            </w:pPr>
                            <w:r w:rsidRPr="00505DDE">
                              <w:rPr>
                                <w:color w:val="404040" w:themeColor="text1" w:themeTint="BF"/>
                              </w:rPr>
                              <w:t>Creatividad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3AA" id="_x0000_s1027" type="#_x0000_t202" style="position:absolute;left:0;text-align:left;margin-left:19.05pt;margin-top:470.15pt;width:142.55pt;height:22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" filled="f" stroked="f">
                <v:textbox>
                  <w:txbxContent>
                    <w:p w14:paraId="3F3581D3" w14:textId="0E119ACC" w:rsidR="007F1D0B" w:rsidRDefault="00AE33A6" w:rsidP="00FA0EF2">
                      <w:pPr>
                        <w:pStyle w:val="Heading2"/>
                        <w:jc w:val="center"/>
                      </w:pPr>
                      <w:r>
                        <w:t>HABILIDADES</w:t>
                      </w:r>
                    </w:p>
                    <w:p w14:paraId="546C3DF4" w14:textId="77777777" w:rsidR="00FA0EF2" w:rsidRPr="00FA0EF2" w:rsidRDefault="00FA0EF2" w:rsidP="00FA0EF2"/>
                    <w:p w14:paraId="02C264DA" w14:textId="77FA1E08" w:rsidR="007F1D0B" w:rsidRPr="00505DDE" w:rsidRDefault="00AE33A6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Redacción</w:t>
                      </w:r>
                    </w:p>
                    <w:p w14:paraId="76A3ABED" w14:textId="77918ACE" w:rsidR="007F1D0B" w:rsidRPr="00505DDE" w:rsidRDefault="00AE33A6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Edición de contenido</w:t>
                      </w:r>
                    </w:p>
                    <w:p w14:paraId="00078DCD" w14:textId="4DA6F56A" w:rsidR="007F1D0B" w:rsidRPr="00505DDE" w:rsidRDefault="00AE33A6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Creación de contenido</w:t>
                      </w:r>
                    </w:p>
                    <w:p w14:paraId="3CD7AED7" w14:textId="77777777" w:rsidR="007F1D0B" w:rsidRPr="00505DDE" w:rsidRDefault="00B9124B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Microsoft Office</w:t>
                      </w:r>
                    </w:p>
                    <w:p w14:paraId="395B3EE1" w14:textId="2586FC9F" w:rsidR="007F1D0B" w:rsidRPr="00505DDE" w:rsidRDefault="00AE33A6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Administración</w:t>
                      </w:r>
                    </w:p>
                    <w:p w14:paraId="469615EF" w14:textId="02EA59E1" w:rsidR="00AE33A6" w:rsidRPr="00505DDE" w:rsidRDefault="00AE33A6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Pensamiento crítico</w:t>
                      </w:r>
                    </w:p>
                    <w:p w14:paraId="7386B93E" w14:textId="54336820" w:rsidR="00C16747" w:rsidRPr="00505DDE" w:rsidRDefault="00C16747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Comunicación efectiva</w:t>
                      </w:r>
                    </w:p>
                    <w:p w14:paraId="532E7D46" w14:textId="2F4FA4A1" w:rsidR="00C16747" w:rsidRPr="00505DDE" w:rsidRDefault="00C16747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 xml:space="preserve">Adaptabilidad </w:t>
                      </w:r>
                    </w:p>
                    <w:p w14:paraId="1D6B86FD" w14:textId="3F73C632" w:rsidR="00C16747" w:rsidRPr="00505DDE" w:rsidRDefault="000761F7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Gestión de grupos</w:t>
                      </w:r>
                    </w:p>
                    <w:p w14:paraId="578746B7" w14:textId="2CBB6B50" w:rsidR="000761F7" w:rsidRPr="00505DDE" w:rsidRDefault="000761F7" w:rsidP="00222939">
                      <w:pPr>
                        <w:pStyle w:val="List"/>
                        <w:rPr>
                          <w:color w:val="404040" w:themeColor="text1" w:themeTint="BF"/>
                        </w:rPr>
                      </w:pPr>
                      <w:r w:rsidRPr="00505DDE">
                        <w:rPr>
                          <w:color w:val="404040" w:themeColor="text1" w:themeTint="BF"/>
                        </w:rPr>
                        <w:t>Creatividad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 w:rsidRPr="00033A17"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31465733" wp14:editId="51E2D6EB">
                <wp:simplePos x="0" y="0"/>
                <wp:positionH relativeFrom="page">
                  <wp:posOffset>314325</wp:posOffset>
                </wp:positionH>
                <wp:positionV relativeFrom="page">
                  <wp:posOffset>2095500</wp:posOffset>
                </wp:positionV>
                <wp:extent cx="1915795" cy="18097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B2B37" w14:textId="58AA43DC" w:rsidR="00236D52" w:rsidRDefault="00236D52" w:rsidP="00236D52">
                            <w:pPr>
                              <w:pStyle w:val="Heading2"/>
                              <w:jc w:val="center"/>
                            </w:pPr>
                            <w:r w:rsidRPr="008A639F">
                              <w:t>Contact</w:t>
                            </w:r>
                            <w:r>
                              <w:t>o</w:t>
                            </w:r>
                          </w:p>
                          <w:p w14:paraId="16FA3640" w14:textId="77777777" w:rsidR="00FA0EF2" w:rsidRPr="00FA0EF2" w:rsidRDefault="00FA0EF2" w:rsidP="00FA0EF2"/>
                          <w:p w14:paraId="24EB0543" w14:textId="738DFCE1" w:rsidR="007F1D0B" w:rsidRDefault="00D02C5E" w:rsidP="007F1D0B">
                            <w:pPr>
                              <w:pStyle w:val="Contactinfo"/>
                            </w:pPr>
                            <w:r w:rsidRPr="00D02C5E">
                              <w:t>+</w:t>
                            </w:r>
                            <w:r>
                              <w:t>593 0998807987</w:t>
                            </w:r>
                          </w:p>
                          <w:p w14:paraId="5D41CE15" w14:textId="77777777" w:rsidR="00505DDE" w:rsidRPr="00505DDE" w:rsidRDefault="00505DDE" w:rsidP="007F1D0B">
                            <w:pPr>
                              <w:pStyle w:val="Contactinf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735A8BD" w14:textId="7D42274E" w:rsidR="007F1D0B" w:rsidRDefault="00A31863" w:rsidP="007F1D0B">
                            <w:pPr>
                              <w:pStyle w:val="Contactinfo"/>
                            </w:pPr>
                            <w:hyperlink r:id="rId11" w:history="1">
                              <w:r w:rsidR="00505DDE" w:rsidRPr="00FE7722">
                                <w:rPr>
                                  <w:rStyle w:val="Hyperlink"/>
                                </w:rPr>
                                <w:t>castroyoshua@outlook.com</w:t>
                              </w:r>
                            </w:hyperlink>
                          </w:p>
                          <w:p w14:paraId="50104830" w14:textId="77777777" w:rsidR="00505DDE" w:rsidRPr="00505DDE" w:rsidRDefault="00505DDE" w:rsidP="007F1D0B">
                            <w:pPr>
                              <w:pStyle w:val="Contactinf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76C1A25" w14:textId="342FF049" w:rsidR="007F1D0B" w:rsidRDefault="00505DDE" w:rsidP="00D02C5E">
                            <w:pPr>
                              <w:pStyle w:val="Contactinfo"/>
                            </w:pPr>
                            <w:r>
                              <w:t>@</w:t>
                            </w:r>
                            <w:r w:rsidR="00D02C5E" w:rsidRPr="00D02C5E">
                              <w:t>castro</w:t>
                            </w:r>
                            <w:r>
                              <w:t>-</w:t>
                            </w:r>
                            <w:r w:rsidR="00D02C5E" w:rsidRPr="00D02C5E">
                              <w:t>yoshua</w:t>
                            </w:r>
                          </w:p>
                          <w:p w14:paraId="2E2202D4" w14:textId="77777777" w:rsidR="00505DDE" w:rsidRPr="00505DDE" w:rsidRDefault="00505DDE" w:rsidP="00D02C5E">
                            <w:pPr>
                              <w:pStyle w:val="Contactinf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CDC4E26" w14:textId="3173130C" w:rsidR="002C32AB" w:rsidRDefault="00A31863" w:rsidP="00D02C5E">
                            <w:pPr>
                              <w:pStyle w:val="Contactinfo"/>
                            </w:pPr>
                            <w:hyperlink r:id="rId12" w:history="1">
                              <w:r w:rsidR="00505DDE" w:rsidRPr="00505DDE">
                                <w:rPr>
                                  <w:rStyle w:val="Hyperlink"/>
                                  <w:color w:val="auto"/>
                                </w:rPr>
                                <w:t>https://github.com/1Yosh</w:t>
                              </w:r>
                            </w:hyperlink>
                          </w:p>
                          <w:p w14:paraId="26AE75D3" w14:textId="77777777" w:rsidR="00505DDE" w:rsidRPr="00505DDE" w:rsidRDefault="00505DDE" w:rsidP="00D02C5E">
                            <w:pPr>
                              <w:pStyle w:val="Contactinf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373A148" w14:textId="58D21140" w:rsidR="00505DDE" w:rsidRPr="00D02C5E" w:rsidRDefault="00505DDE" w:rsidP="00D02C5E">
                            <w:pPr>
                              <w:pStyle w:val="Contactinfo"/>
                            </w:pPr>
                            <w:r>
                              <w:t>Quito; Ecuador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5733" id="Text Box 15" o:spid="_x0000_s1028" type="#_x0000_t202" style="position:absolute;left:0;text-align:left;margin-left:24.75pt;margin-top:165pt;width:150.85pt;height:14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" filled="f" stroked="f">
                <v:textbox>
                  <w:txbxContent>
                    <w:p w14:paraId="292B2B37" w14:textId="58AA43DC" w:rsidR="00236D52" w:rsidRDefault="00236D52" w:rsidP="00236D52">
                      <w:pPr>
                        <w:pStyle w:val="Heading2"/>
                        <w:jc w:val="center"/>
                      </w:pPr>
                      <w:r w:rsidRPr="008A639F">
                        <w:t>Contact</w:t>
                      </w:r>
                      <w:r>
                        <w:t>o</w:t>
                      </w:r>
                    </w:p>
                    <w:p w14:paraId="16FA3640" w14:textId="77777777" w:rsidR="00FA0EF2" w:rsidRPr="00FA0EF2" w:rsidRDefault="00FA0EF2" w:rsidP="00FA0EF2"/>
                    <w:p w14:paraId="24EB0543" w14:textId="738DFCE1" w:rsidR="007F1D0B" w:rsidRDefault="00D02C5E" w:rsidP="007F1D0B">
                      <w:pPr>
                        <w:pStyle w:val="Contactinfo"/>
                      </w:pPr>
                      <w:r w:rsidRPr="00D02C5E">
                        <w:t>+</w:t>
                      </w:r>
                      <w:r>
                        <w:t>593 0998807987</w:t>
                      </w:r>
                    </w:p>
                    <w:p w14:paraId="5D41CE15" w14:textId="77777777" w:rsidR="00505DDE" w:rsidRPr="00505DDE" w:rsidRDefault="00505DDE" w:rsidP="007F1D0B">
                      <w:pPr>
                        <w:pStyle w:val="Contactinfo"/>
                        <w:rPr>
                          <w:sz w:val="6"/>
                          <w:szCs w:val="6"/>
                        </w:rPr>
                      </w:pPr>
                    </w:p>
                    <w:p w14:paraId="6735A8BD" w14:textId="7D42274E" w:rsidR="007F1D0B" w:rsidRDefault="00505DDE" w:rsidP="007F1D0B">
                      <w:pPr>
                        <w:pStyle w:val="Contactinfo"/>
                      </w:pPr>
                      <w:hyperlink r:id="rId13" w:history="1">
                        <w:r w:rsidRPr="00FE7722">
                          <w:rPr>
                            <w:rStyle w:val="Hyperlink"/>
                          </w:rPr>
                          <w:t>castroyoshua@outlook.com</w:t>
                        </w:r>
                      </w:hyperlink>
                    </w:p>
                    <w:p w14:paraId="50104830" w14:textId="77777777" w:rsidR="00505DDE" w:rsidRPr="00505DDE" w:rsidRDefault="00505DDE" w:rsidP="007F1D0B">
                      <w:pPr>
                        <w:pStyle w:val="Contactinfo"/>
                        <w:rPr>
                          <w:sz w:val="6"/>
                          <w:szCs w:val="6"/>
                        </w:rPr>
                      </w:pPr>
                    </w:p>
                    <w:p w14:paraId="176C1A25" w14:textId="342FF049" w:rsidR="007F1D0B" w:rsidRDefault="00505DDE" w:rsidP="00D02C5E">
                      <w:pPr>
                        <w:pStyle w:val="Contactinfo"/>
                      </w:pPr>
                      <w:r>
                        <w:t>@</w:t>
                      </w:r>
                      <w:r w:rsidR="00D02C5E" w:rsidRPr="00D02C5E">
                        <w:t>castro</w:t>
                      </w:r>
                      <w:r>
                        <w:t>-</w:t>
                      </w:r>
                      <w:r w:rsidR="00D02C5E" w:rsidRPr="00D02C5E">
                        <w:t>yoshua</w:t>
                      </w:r>
                    </w:p>
                    <w:p w14:paraId="2E2202D4" w14:textId="77777777" w:rsidR="00505DDE" w:rsidRPr="00505DDE" w:rsidRDefault="00505DDE" w:rsidP="00D02C5E">
                      <w:pPr>
                        <w:pStyle w:val="Contactinfo"/>
                        <w:rPr>
                          <w:sz w:val="6"/>
                          <w:szCs w:val="6"/>
                        </w:rPr>
                      </w:pPr>
                    </w:p>
                    <w:p w14:paraId="3CDC4E26" w14:textId="3173130C" w:rsidR="002C32AB" w:rsidRDefault="00505DDE" w:rsidP="00D02C5E">
                      <w:pPr>
                        <w:pStyle w:val="Contactinfo"/>
                      </w:pPr>
                      <w:hyperlink r:id="rId14" w:history="1">
                        <w:r w:rsidRPr="00505DDE">
                          <w:rPr>
                            <w:rStyle w:val="Hyperlink"/>
                            <w:color w:val="auto"/>
                          </w:rPr>
                          <w:t>https://github.com/1Yosh</w:t>
                        </w:r>
                      </w:hyperlink>
                    </w:p>
                    <w:p w14:paraId="26AE75D3" w14:textId="77777777" w:rsidR="00505DDE" w:rsidRPr="00505DDE" w:rsidRDefault="00505DDE" w:rsidP="00D02C5E">
                      <w:pPr>
                        <w:pStyle w:val="Contactinfo"/>
                        <w:rPr>
                          <w:sz w:val="6"/>
                          <w:szCs w:val="6"/>
                        </w:rPr>
                      </w:pPr>
                    </w:p>
                    <w:p w14:paraId="5373A148" w14:textId="58D21140" w:rsidR="00505DDE" w:rsidRPr="00D02C5E" w:rsidRDefault="00505DDE" w:rsidP="00D02C5E">
                      <w:pPr>
                        <w:pStyle w:val="Contactinfo"/>
                      </w:pPr>
                      <w:r>
                        <w:t>Quito; Ecuador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A639F" w:rsidRPr="00033A17"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FE7D078" wp14:editId="029B3E69">
                <wp:simplePos x="0" y="0"/>
                <wp:positionH relativeFrom="page">
                  <wp:posOffset>393065</wp:posOffset>
                </wp:positionH>
                <wp:positionV relativeFrom="page">
                  <wp:posOffset>1870710</wp:posOffset>
                </wp:positionV>
                <wp:extent cx="1654810" cy="301625"/>
                <wp:effectExtent l="0" t="0" r="0" b="31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1400" w14:textId="314D0A39" w:rsidR="008A639F" w:rsidRPr="008A639F" w:rsidRDefault="008A639F" w:rsidP="002207F0">
                            <w:pPr>
                              <w:pStyle w:val="Heading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D078" id="Text Box 3" o:spid="_x0000_s1029" type="#_x0000_t202" style="position:absolute;left:0;text-align:left;margin-left:30.95pt;margin-top:147.3pt;width:130.3pt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" filled="f" stroked="f">
                <v:textbox>
                  <w:txbxContent>
                    <w:p w14:paraId="3F871400" w14:textId="314D0A39" w:rsidR="008A639F" w:rsidRPr="008A639F" w:rsidRDefault="008A639F" w:rsidP="002207F0">
                      <w:pPr>
                        <w:pStyle w:val="Heading2"/>
                        <w:jc w:val="center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lang w:eastAsia="en-IN"/>
        </w:rPr>
        <mc:AlternateContent>
          <mc:Choice Requires="wpg">
            <w:drawing>
              <wp:anchor distT="0" distB="0" distL="114300" distR="114300" simplePos="0" relativeHeight="251650046" behindDoc="1" locked="1" layoutInCell="1" allowOverlap="1" wp14:anchorId="77FA8C00" wp14:editId="18B6001D">
                <wp:simplePos x="0" y="0"/>
                <wp:positionH relativeFrom="column">
                  <wp:posOffset>-2503805</wp:posOffset>
                </wp:positionH>
                <wp:positionV relativeFrom="page">
                  <wp:posOffset>10795</wp:posOffset>
                </wp:positionV>
                <wp:extent cx="80010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326271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124813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F25C4" id="Group 8" o:spid="_x0000_s1026" alt="&quot;&quot;" style="position:absolute;margin-left:-197.15pt;margin-top:.85pt;width:630pt;height:11in;z-index:-251666434;mso-position-vertical-relative:page;mso-width-relative:margin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">
                <v:rect id="Rectangle 245410684" o:spid="_x0000_s1027" style="position:absolute;top:463;width:23262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1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426510F4" w14:textId="44F95C10" w:rsidR="008A639F" w:rsidRPr="00AE33A6" w:rsidRDefault="00D02C5E" w:rsidP="008A639F">
      <w:pPr>
        <w:pStyle w:val="Title"/>
      </w:pPr>
      <w:r w:rsidRPr="00AE33A6">
        <w:rPr>
          <w:b w:val="0"/>
          <w:bCs/>
        </w:rPr>
        <w:t>Yoshua</w:t>
      </w:r>
      <w:r w:rsidRPr="00AE33A6">
        <w:t xml:space="preserve"> </w:t>
      </w:r>
      <w:r w:rsidRPr="00AE33A6">
        <w:rPr>
          <w:sz w:val="66"/>
          <w:szCs w:val="66"/>
        </w:rPr>
        <w:t>Castro</w:t>
      </w:r>
    </w:p>
    <w:p w14:paraId="3A483CA7" w14:textId="07F90F92" w:rsidR="008A639F" w:rsidRPr="00D02C5E" w:rsidRDefault="00D02C5E" w:rsidP="008A639F">
      <w:pPr>
        <w:pStyle w:val="Subtitle"/>
      </w:pPr>
      <w:r w:rsidRPr="00D02C5E">
        <w:t>Tecnólogo en m</w:t>
      </w:r>
      <w:r>
        <w:t>arketing digital y comercio electrónico</w:t>
      </w:r>
    </w:p>
    <w:p w14:paraId="004BAE9C" w14:textId="77777777" w:rsidR="008A639F" w:rsidRPr="00D02C5E" w:rsidRDefault="008A639F" w:rsidP="008A639F"/>
    <w:p w14:paraId="72764546" w14:textId="77777777" w:rsidR="008A639F" w:rsidRPr="00D02C5E" w:rsidRDefault="008A639F" w:rsidP="008A639F"/>
    <w:p w14:paraId="3E4C8DE2" w14:textId="77777777" w:rsidR="00222939" w:rsidRPr="00D02C5E" w:rsidRDefault="00222939" w:rsidP="008A639F"/>
    <w:p w14:paraId="0D86C835" w14:textId="17C6FDF7" w:rsidR="007F1D0B" w:rsidRDefault="00AE33A6" w:rsidP="000761F7">
      <w:pPr>
        <w:pStyle w:val="Heading2"/>
      </w:pPr>
      <w:r>
        <w:t>PERFIL PROFESIONAL</w:t>
      </w:r>
    </w:p>
    <w:p w14:paraId="4809B4F6" w14:textId="77777777" w:rsidR="002207F0" w:rsidRPr="002207F0" w:rsidRDefault="002207F0" w:rsidP="002207F0">
      <w:pPr>
        <w:rPr>
          <w:sz w:val="6"/>
          <w:szCs w:val="6"/>
        </w:rPr>
      </w:pPr>
    </w:p>
    <w:p w14:paraId="7A0CC341" w14:textId="2ACF5EF4" w:rsidR="00AE33A6" w:rsidRPr="00235295" w:rsidRDefault="00AE33A6" w:rsidP="004461DB">
      <w:pPr>
        <w:pStyle w:val="ListParagraph"/>
        <w:numPr>
          <w:ilvl w:val="0"/>
          <w:numId w:val="9"/>
        </w:numPr>
        <w:ind w:left="426" w:hanging="425"/>
        <w:jc w:val="left"/>
        <w:rPr>
          <w:color w:val="000000" w:themeColor="text1"/>
        </w:rPr>
      </w:pPr>
      <w:r w:rsidRPr="00235295">
        <w:rPr>
          <w:color w:val="000000" w:themeColor="text1"/>
        </w:rPr>
        <w:t>Experiementado  en atención al cliente y capacitación de personal.</w:t>
      </w:r>
    </w:p>
    <w:p w14:paraId="56AB9CD5" w14:textId="584A05DA" w:rsidR="00AE33A6" w:rsidRPr="00235295" w:rsidRDefault="00AE33A6" w:rsidP="004461DB">
      <w:pPr>
        <w:pStyle w:val="ListParagraph"/>
        <w:numPr>
          <w:ilvl w:val="0"/>
          <w:numId w:val="9"/>
        </w:numPr>
        <w:ind w:left="426" w:hanging="425"/>
        <w:jc w:val="left"/>
        <w:rPr>
          <w:color w:val="000000" w:themeColor="text1"/>
        </w:rPr>
      </w:pPr>
      <w:r w:rsidRPr="00235295">
        <w:rPr>
          <w:color w:val="000000" w:themeColor="text1"/>
        </w:rPr>
        <w:t>Diestro en planificación y ejecución de proyectos.</w:t>
      </w:r>
    </w:p>
    <w:p w14:paraId="59B7FC66" w14:textId="6A1272EB" w:rsidR="007F1D0B" w:rsidRPr="00235295" w:rsidRDefault="00AE33A6" w:rsidP="004461DB">
      <w:pPr>
        <w:pStyle w:val="ListParagraph"/>
        <w:numPr>
          <w:ilvl w:val="0"/>
          <w:numId w:val="9"/>
        </w:numPr>
        <w:ind w:left="426" w:hanging="425"/>
        <w:jc w:val="left"/>
        <w:rPr>
          <w:color w:val="000000" w:themeColor="text1"/>
        </w:rPr>
      </w:pPr>
      <w:r w:rsidRPr="00235295">
        <w:rPr>
          <w:color w:val="000000" w:themeColor="text1"/>
        </w:rPr>
        <w:t>Hábil en creación de contenido, manejo de redes sociales, marketing digital y comercio electrónico.</w:t>
      </w:r>
    </w:p>
    <w:p w14:paraId="60CF9D00" w14:textId="77E36932" w:rsidR="002207F0" w:rsidRDefault="002207F0" w:rsidP="002207F0">
      <w:pPr>
        <w:pStyle w:val="ListParagraph"/>
        <w:ind w:left="426"/>
        <w:jc w:val="left"/>
        <w:rPr>
          <w:color w:val="404040" w:themeColor="text1" w:themeTint="BF"/>
          <w:sz w:val="6"/>
          <w:szCs w:val="8"/>
        </w:rPr>
      </w:pPr>
    </w:p>
    <w:p w14:paraId="5A0556E0" w14:textId="77777777" w:rsidR="000C5754" w:rsidRDefault="000C5754" w:rsidP="000C5754">
      <w:pPr>
        <w:pStyle w:val="Heading2"/>
      </w:pPr>
      <w:r>
        <w:t>formación academica</w:t>
      </w:r>
    </w:p>
    <w:p w14:paraId="19E2BCC6" w14:textId="77777777" w:rsidR="000C5754" w:rsidRPr="002207F0" w:rsidRDefault="000C5754" w:rsidP="000C5754">
      <w:pPr>
        <w:rPr>
          <w:sz w:val="6"/>
          <w:szCs w:val="6"/>
        </w:rPr>
      </w:pPr>
    </w:p>
    <w:p w14:paraId="2A70B2E6" w14:textId="77777777" w:rsidR="000C5754" w:rsidRPr="004461DB" w:rsidRDefault="000C5754" w:rsidP="000C5754">
      <w:pPr>
        <w:pStyle w:val="Heading3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Tecnología en Marketing Digital y Comercio Electrónico</w:t>
      </w:r>
    </w:p>
    <w:p w14:paraId="408BF985" w14:textId="77777777" w:rsidR="000C5754" w:rsidRPr="004461DB" w:rsidRDefault="000C5754" w:rsidP="000C5754">
      <w:pPr>
        <w:pStyle w:val="Heading4"/>
        <w:jc w:val="left"/>
        <w:rPr>
          <w:i/>
          <w:iCs/>
          <w:color w:val="auto"/>
        </w:rPr>
      </w:pPr>
      <w:r>
        <w:rPr>
          <w:i/>
          <w:iCs/>
          <w:color w:val="auto"/>
        </w:rPr>
        <w:t>Tecnológico Superior Cordillera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202</w:t>
      </w:r>
      <w:r>
        <w:rPr>
          <w:i/>
          <w:iCs/>
          <w:color w:val="auto"/>
        </w:rPr>
        <w:t>4-Presente</w:t>
      </w:r>
      <w:r w:rsidRPr="004461DB">
        <w:rPr>
          <w:i/>
          <w:iCs/>
          <w:color w:val="auto"/>
        </w:rPr>
        <w:tab/>
        <w:t xml:space="preserve"> </w:t>
      </w:r>
    </w:p>
    <w:p w14:paraId="54F04698" w14:textId="77777777" w:rsidR="000C5754" w:rsidRPr="004461DB" w:rsidRDefault="000C5754" w:rsidP="000C5754">
      <w:pPr>
        <w:pStyle w:val="Heading3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Bachiller en Ciencias</w:t>
      </w:r>
    </w:p>
    <w:p w14:paraId="20D128E9" w14:textId="77777777" w:rsidR="000C5754" w:rsidRPr="002207F0" w:rsidRDefault="000C5754" w:rsidP="000C5754">
      <w:pPr>
        <w:jc w:val="left"/>
      </w:pPr>
      <w:r>
        <w:rPr>
          <w:i/>
          <w:iCs/>
          <w:color w:val="auto"/>
        </w:rPr>
        <w:t>Instituto Nacional Mejía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20</w:t>
      </w:r>
      <w:r>
        <w:rPr>
          <w:i/>
          <w:iCs/>
          <w:color w:val="auto"/>
        </w:rPr>
        <w:t>11-2017</w:t>
      </w:r>
    </w:p>
    <w:p w14:paraId="6A47A802" w14:textId="77777777" w:rsidR="000C5754" w:rsidRPr="002207F0" w:rsidRDefault="000C5754" w:rsidP="002207F0">
      <w:pPr>
        <w:pStyle w:val="ListParagraph"/>
        <w:ind w:left="426"/>
        <w:jc w:val="left"/>
        <w:rPr>
          <w:color w:val="404040" w:themeColor="text1" w:themeTint="BF"/>
          <w:sz w:val="6"/>
          <w:szCs w:val="8"/>
        </w:rPr>
      </w:pPr>
    </w:p>
    <w:p w14:paraId="025ABA23" w14:textId="115B4C18" w:rsidR="007F1D0B" w:rsidRDefault="00AE33A6" w:rsidP="007F1D0B">
      <w:pPr>
        <w:pStyle w:val="Heading2"/>
      </w:pPr>
      <w:r>
        <w:t>experiencia laboral</w:t>
      </w:r>
    </w:p>
    <w:p w14:paraId="6DA38576" w14:textId="77777777" w:rsidR="007F1D0B" w:rsidRDefault="007F1D0B" w:rsidP="007F1D0B">
      <w:pPr>
        <w:pStyle w:val="smallspace"/>
      </w:pPr>
    </w:p>
    <w:p w14:paraId="3543FB47" w14:textId="24D32E34" w:rsidR="007F1D0B" w:rsidRPr="004461DB" w:rsidRDefault="00AE33A6" w:rsidP="00222939">
      <w:pPr>
        <w:pStyle w:val="Heading3"/>
        <w:rPr>
          <w:i w:val="0"/>
          <w:iCs w:val="0"/>
          <w:color w:val="auto"/>
        </w:rPr>
      </w:pPr>
      <w:r w:rsidRPr="004461DB">
        <w:rPr>
          <w:i w:val="0"/>
          <w:iCs w:val="0"/>
          <w:color w:val="auto"/>
        </w:rPr>
        <w:t>B</w:t>
      </w:r>
      <w:r w:rsidR="00C16747">
        <w:rPr>
          <w:i w:val="0"/>
          <w:iCs w:val="0"/>
          <w:color w:val="auto"/>
        </w:rPr>
        <w:t>ecario</w:t>
      </w:r>
    </w:p>
    <w:p w14:paraId="0C0BA37F" w14:textId="0806B3B9" w:rsidR="007F1D0B" w:rsidRPr="004461DB" w:rsidRDefault="00AE33A6" w:rsidP="00222939">
      <w:pPr>
        <w:pStyle w:val="Heading4"/>
        <w:rPr>
          <w:i/>
          <w:iCs/>
          <w:color w:val="auto"/>
        </w:rPr>
      </w:pPr>
      <w:r w:rsidRPr="004461DB">
        <w:rPr>
          <w:i/>
          <w:iCs/>
          <w:color w:val="auto"/>
        </w:rPr>
        <w:t>Grupo Pértiga</w:t>
      </w:r>
      <w:r w:rsidR="004461DB"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 w:rsidR="004461DB" w:rsidRPr="004461DB">
        <w:rPr>
          <w:i/>
          <w:iCs/>
          <w:color w:val="auto"/>
        </w:rPr>
        <w:t>2023</w:t>
      </w:r>
      <w:r w:rsidR="007F1D0B" w:rsidRPr="004461DB">
        <w:rPr>
          <w:i/>
          <w:iCs/>
          <w:color w:val="auto"/>
        </w:rPr>
        <w:tab/>
      </w:r>
      <w:r w:rsidRPr="004461DB">
        <w:rPr>
          <w:i/>
          <w:iCs/>
          <w:color w:val="auto"/>
        </w:rPr>
        <w:t xml:space="preserve"> </w:t>
      </w:r>
    </w:p>
    <w:p w14:paraId="1FBB85B7" w14:textId="43BF31EE" w:rsidR="004461DB" w:rsidRPr="004461DB" w:rsidRDefault="004461DB" w:rsidP="004461DB">
      <w:pPr>
        <w:pStyle w:val="smallspace"/>
        <w:numPr>
          <w:ilvl w:val="0"/>
          <w:numId w:val="6"/>
        </w:numPr>
        <w:jc w:val="left"/>
        <w:rPr>
          <w:color w:val="auto"/>
          <w:sz w:val="21"/>
        </w:rPr>
      </w:pPr>
      <w:r w:rsidRPr="004461DB">
        <w:rPr>
          <w:color w:val="auto"/>
          <w:sz w:val="21"/>
        </w:rPr>
        <w:t xml:space="preserve">Gestionar </w:t>
      </w:r>
      <w:r w:rsidR="00E7425D" w:rsidRPr="004461DB">
        <w:rPr>
          <w:color w:val="auto"/>
          <w:sz w:val="21"/>
        </w:rPr>
        <w:t>servicio al cliente</w:t>
      </w:r>
      <w:r w:rsidR="00E7425D">
        <w:rPr>
          <w:color w:val="auto"/>
          <w:sz w:val="21"/>
        </w:rPr>
        <w:t xml:space="preserve"> </w:t>
      </w:r>
      <w:r w:rsidRPr="004461DB">
        <w:rPr>
          <w:color w:val="auto"/>
          <w:sz w:val="21"/>
        </w:rPr>
        <w:t>para Cuanto Consultores</w:t>
      </w:r>
      <w:r w:rsidR="00E7425D">
        <w:rPr>
          <w:color w:val="auto"/>
          <w:sz w:val="21"/>
        </w:rPr>
        <w:t>.</w:t>
      </w:r>
    </w:p>
    <w:p w14:paraId="7805706E" w14:textId="70A9D54E" w:rsidR="004461DB" w:rsidRPr="004461DB" w:rsidRDefault="004461DB" w:rsidP="004461DB">
      <w:pPr>
        <w:pStyle w:val="smallspace"/>
        <w:numPr>
          <w:ilvl w:val="0"/>
          <w:numId w:val="6"/>
        </w:numPr>
        <w:jc w:val="left"/>
        <w:rPr>
          <w:color w:val="auto"/>
          <w:sz w:val="21"/>
        </w:rPr>
      </w:pPr>
      <w:r w:rsidRPr="004461DB">
        <w:rPr>
          <w:color w:val="auto"/>
          <w:sz w:val="21"/>
        </w:rPr>
        <w:t>Administrar las inspecciones de prendas de riesgo de Produbanco en diferentes regiones del país</w:t>
      </w:r>
      <w:r w:rsidR="008D34F7">
        <w:rPr>
          <w:color w:val="auto"/>
          <w:sz w:val="21"/>
        </w:rPr>
        <w:t>.</w:t>
      </w:r>
    </w:p>
    <w:p w14:paraId="7580FCB8" w14:textId="77777777" w:rsidR="007F1D0B" w:rsidRDefault="007F1D0B" w:rsidP="007F1D0B">
      <w:pPr>
        <w:pStyle w:val="smallspace"/>
      </w:pPr>
    </w:p>
    <w:p w14:paraId="706C2839" w14:textId="1C75CCEE" w:rsidR="007F1D0B" w:rsidRDefault="004461DB" w:rsidP="00222939">
      <w:pPr>
        <w:pStyle w:val="Heading3"/>
        <w:rPr>
          <w:i w:val="0"/>
          <w:iCs w:val="0"/>
          <w:color w:val="000000" w:themeColor="text1"/>
        </w:rPr>
      </w:pPr>
      <w:r w:rsidRPr="004461DB">
        <w:rPr>
          <w:i w:val="0"/>
          <w:iCs w:val="0"/>
          <w:color w:val="000000" w:themeColor="text1"/>
        </w:rPr>
        <w:t>A</w:t>
      </w:r>
      <w:r w:rsidR="00C16747">
        <w:rPr>
          <w:i w:val="0"/>
          <w:iCs w:val="0"/>
          <w:color w:val="000000" w:themeColor="text1"/>
        </w:rPr>
        <w:t>uditor</w:t>
      </w:r>
    </w:p>
    <w:p w14:paraId="17D7FD08" w14:textId="3EC58A51" w:rsidR="00C16747" w:rsidRPr="00C16747" w:rsidRDefault="00C16747" w:rsidP="00C16747">
      <w:r>
        <w:rPr>
          <w:i/>
          <w:iCs/>
          <w:color w:val="auto"/>
        </w:rPr>
        <w:t>La Iglesia de Jesucristo de los Santos de los Últimos Días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>2021-2023</w:t>
      </w:r>
    </w:p>
    <w:p w14:paraId="4017CA63" w14:textId="5BFB208D" w:rsidR="00C16747" w:rsidRPr="00C16747" w:rsidRDefault="00C16747" w:rsidP="00C16747">
      <w:pPr>
        <w:pStyle w:val="smallspace"/>
        <w:numPr>
          <w:ilvl w:val="0"/>
          <w:numId w:val="11"/>
        </w:numPr>
        <w:jc w:val="left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>C</w:t>
      </w:r>
      <w:r w:rsidRPr="00C16747">
        <w:rPr>
          <w:color w:val="000000" w:themeColor="text1"/>
          <w:sz w:val="21"/>
        </w:rPr>
        <w:t xml:space="preserve">ultivar relaciones y </w:t>
      </w:r>
      <w:r w:rsidR="00FA0EF2">
        <w:rPr>
          <w:color w:val="000000" w:themeColor="text1"/>
          <w:sz w:val="21"/>
        </w:rPr>
        <w:t>asesorar</w:t>
      </w:r>
      <w:r>
        <w:rPr>
          <w:color w:val="000000" w:themeColor="text1"/>
          <w:sz w:val="21"/>
        </w:rPr>
        <w:t xml:space="preserve"> </w:t>
      </w:r>
      <w:r w:rsidRPr="00C16747">
        <w:rPr>
          <w:color w:val="000000" w:themeColor="text1"/>
          <w:sz w:val="21"/>
        </w:rPr>
        <w:t xml:space="preserve">al personal haciendo de intermediario entre </w:t>
      </w:r>
      <w:r>
        <w:rPr>
          <w:color w:val="000000" w:themeColor="text1"/>
          <w:sz w:val="21"/>
        </w:rPr>
        <w:t xml:space="preserve">los </w:t>
      </w:r>
      <w:r w:rsidRPr="00C16747">
        <w:rPr>
          <w:color w:val="000000" w:themeColor="text1"/>
          <w:sz w:val="21"/>
        </w:rPr>
        <w:t>líderes, miembros, y terceros</w:t>
      </w:r>
      <w:r w:rsidR="00FA0EF2">
        <w:rPr>
          <w:color w:val="000000" w:themeColor="text1"/>
          <w:sz w:val="21"/>
        </w:rPr>
        <w:t>.</w:t>
      </w:r>
    </w:p>
    <w:p w14:paraId="6BBC1805" w14:textId="2DA33A3E" w:rsidR="00C16747" w:rsidRPr="00C16747" w:rsidRDefault="00C16747" w:rsidP="00C16747">
      <w:pPr>
        <w:pStyle w:val="smallspace"/>
        <w:numPr>
          <w:ilvl w:val="0"/>
          <w:numId w:val="11"/>
        </w:numPr>
        <w:jc w:val="left"/>
        <w:rPr>
          <w:color w:val="000000" w:themeColor="text1"/>
          <w:sz w:val="21"/>
        </w:rPr>
      </w:pPr>
      <w:r w:rsidRPr="00C16747">
        <w:rPr>
          <w:color w:val="000000" w:themeColor="text1"/>
          <w:sz w:val="21"/>
        </w:rPr>
        <w:t>Reali</w:t>
      </w:r>
      <w:r>
        <w:rPr>
          <w:color w:val="000000" w:themeColor="text1"/>
          <w:sz w:val="21"/>
        </w:rPr>
        <w:t>zar</w:t>
      </w:r>
      <w:r w:rsidRPr="00C16747">
        <w:rPr>
          <w:color w:val="000000" w:themeColor="text1"/>
          <w:sz w:val="21"/>
        </w:rPr>
        <w:t xml:space="preserve"> auditorías para asegurar </w:t>
      </w:r>
      <w:r w:rsidR="00FA0EF2">
        <w:rPr>
          <w:color w:val="000000" w:themeColor="text1"/>
          <w:sz w:val="21"/>
        </w:rPr>
        <w:t>la aintegridad de las finanzas</w:t>
      </w:r>
      <w:r w:rsidRPr="00C16747">
        <w:rPr>
          <w:color w:val="000000" w:themeColor="text1"/>
          <w:sz w:val="21"/>
        </w:rPr>
        <w:t>.</w:t>
      </w:r>
    </w:p>
    <w:p w14:paraId="5A5844A9" w14:textId="77777777" w:rsidR="007F1D0B" w:rsidRDefault="007F1D0B" w:rsidP="007F1D0B">
      <w:pPr>
        <w:pStyle w:val="smallspace"/>
      </w:pPr>
    </w:p>
    <w:p w14:paraId="1AE95537" w14:textId="440B5C8D" w:rsidR="00C16747" w:rsidRDefault="00C16747" w:rsidP="00C16747">
      <w:pPr>
        <w:pStyle w:val="Heading3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Líder de Área Geográfica</w:t>
      </w:r>
    </w:p>
    <w:p w14:paraId="7C455CE0" w14:textId="6771EA78" w:rsidR="007F1D0B" w:rsidRPr="00C16747" w:rsidRDefault="00C16747" w:rsidP="00C16747">
      <w:r>
        <w:rPr>
          <w:i/>
          <w:iCs/>
          <w:color w:val="auto"/>
        </w:rPr>
        <w:t>La Iglesia de Jesucristo de los Santos de los Últimos Días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>20</w:t>
      </w:r>
      <w:r w:rsidR="00E7425D">
        <w:rPr>
          <w:i/>
          <w:iCs/>
          <w:color w:val="auto"/>
        </w:rPr>
        <w:t>20</w:t>
      </w:r>
      <w:r>
        <w:rPr>
          <w:i/>
          <w:iCs/>
          <w:color w:val="auto"/>
        </w:rPr>
        <w:t>-20</w:t>
      </w:r>
      <w:r w:rsidR="00E7425D">
        <w:rPr>
          <w:i/>
          <w:iCs/>
          <w:color w:val="auto"/>
        </w:rPr>
        <w:t>22</w:t>
      </w:r>
    </w:p>
    <w:p w14:paraId="291F479F" w14:textId="69FE36CF" w:rsidR="00E7425D" w:rsidRPr="00E7425D" w:rsidRDefault="00E7425D" w:rsidP="00E7425D">
      <w:pPr>
        <w:pStyle w:val="ListParagraph"/>
        <w:numPr>
          <w:ilvl w:val="0"/>
          <w:numId w:val="12"/>
        </w:numPr>
        <w:jc w:val="left"/>
        <w:rPr>
          <w:color w:val="000000" w:themeColor="text1"/>
        </w:rPr>
      </w:pPr>
      <w:r>
        <w:rPr>
          <w:color w:val="000000" w:themeColor="text1"/>
        </w:rPr>
        <w:t>Supervisar las planificaciones</w:t>
      </w:r>
      <w:r w:rsidRPr="00E7425D">
        <w:rPr>
          <w:color w:val="000000" w:themeColor="text1"/>
        </w:rPr>
        <w:t xml:space="preserve"> y llev</w:t>
      </w:r>
      <w:r>
        <w:rPr>
          <w:color w:val="000000" w:themeColor="text1"/>
        </w:rPr>
        <w:t>ar</w:t>
      </w:r>
      <w:r w:rsidRPr="00E7425D">
        <w:rPr>
          <w:color w:val="000000" w:themeColor="text1"/>
        </w:rPr>
        <w:t xml:space="preserve"> a cabo reuniones, programas y proyectos para lograr los objetivos de la organización.</w:t>
      </w:r>
    </w:p>
    <w:p w14:paraId="300B61C0" w14:textId="307E5B34" w:rsidR="00E7425D" w:rsidRDefault="00E7425D" w:rsidP="00E7425D">
      <w:pPr>
        <w:pStyle w:val="ListParagraph"/>
        <w:numPr>
          <w:ilvl w:val="0"/>
          <w:numId w:val="12"/>
        </w:numPr>
        <w:jc w:val="left"/>
        <w:rPr>
          <w:color w:val="000000" w:themeColor="text1"/>
        </w:rPr>
      </w:pPr>
      <w:r w:rsidRPr="00E7425D">
        <w:rPr>
          <w:color w:val="000000" w:themeColor="text1"/>
        </w:rPr>
        <w:t>Administr</w:t>
      </w:r>
      <w:r>
        <w:rPr>
          <w:color w:val="000000" w:themeColor="text1"/>
        </w:rPr>
        <w:t>ar</w:t>
      </w:r>
      <w:r w:rsidRPr="00E7425D">
        <w:rPr>
          <w:color w:val="000000" w:themeColor="text1"/>
        </w:rPr>
        <w:t xml:space="preserve"> y gestion</w:t>
      </w:r>
      <w:r>
        <w:rPr>
          <w:color w:val="000000" w:themeColor="text1"/>
        </w:rPr>
        <w:t>ar</w:t>
      </w:r>
      <w:r w:rsidRPr="00E7425D">
        <w:rPr>
          <w:color w:val="000000" w:themeColor="text1"/>
        </w:rPr>
        <w:t xml:space="preserve"> los fondos, conferencias, y eventos de la organización </w:t>
      </w:r>
      <w:r>
        <w:rPr>
          <w:color w:val="000000" w:themeColor="text1"/>
        </w:rPr>
        <w:t xml:space="preserve">para </w:t>
      </w:r>
      <w:r w:rsidRPr="00E7425D">
        <w:rPr>
          <w:color w:val="000000" w:themeColor="text1"/>
        </w:rPr>
        <w:t>personas de entre 18 a 30 años.</w:t>
      </w:r>
    </w:p>
    <w:p w14:paraId="7A7D9980" w14:textId="77777777" w:rsidR="00673A9B" w:rsidRPr="00673A9B" w:rsidRDefault="00673A9B" w:rsidP="00673A9B">
      <w:pPr>
        <w:jc w:val="left"/>
        <w:rPr>
          <w:color w:val="000000" w:themeColor="text1"/>
          <w:sz w:val="8"/>
          <w:szCs w:val="8"/>
        </w:rPr>
      </w:pPr>
    </w:p>
    <w:p w14:paraId="46000C80" w14:textId="7CF2C6FA" w:rsidR="00E7425D" w:rsidRDefault="00E7425D" w:rsidP="00E7425D">
      <w:pPr>
        <w:pStyle w:val="Heading3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Representante Oficial-Voluntario</w:t>
      </w:r>
    </w:p>
    <w:p w14:paraId="0AEC60BF" w14:textId="3641836D" w:rsidR="00E7425D" w:rsidRPr="00C16747" w:rsidRDefault="00E7425D" w:rsidP="00E7425D">
      <w:r>
        <w:rPr>
          <w:i/>
          <w:iCs/>
          <w:color w:val="auto"/>
        </w:rPr>
        <w:t>La Iglesia de Jesucristo de los Santos de los Últimos Días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>2018-2020</w:t>
      </w:r>
    </w:p>
    <w:p w14:paraId="4B522981" w14:textId="2C91234D" w:rsidR="00E7425D" w:rsidRPr="00E7425D" w:rsidRDefault="00E7425D" w:rsidP="00E7425D">
      <w:pPr>
        <w:pStyle w:val="ListParagraph"/>
        <w:numPr>
          <w:ilvl w:val="0"/>
          <w:numId w:val="13"/>
        </w:numPr>
        <w:jc w:val="left"/>
        <w:rPr>
          <w:color w:val="000000" w:themeColor="text1"/>
        </w:rPr>
      </w:pPr>
      <w:r w:rsidRPr="00E7425D">
        <w:rPr>
          <w:color w:val="000000" w:themeColor="text1"/>
        </w:rPr>
        <w:t>Coordinar la enseñanza en La Paz - Bolivia de personas de distintos grupos étnicos y edades</w:t>
      </w:r>
      <w:r w:rsidR="00FA0EF2">
        <w:rPr>
          <w:color w:val="000000" w:themeColor="text1"/>
        </w:rPr>
        <w:t>.</w:t>
      </w:r>
    </w:p>
    <w:p w14:paraId="2A0F2949" w14:textId="61ACD395" w:rsidR="00E7425D" w:rsidRPr="00E7425D" w:rsidRDefault="00E7425D" w:rsidP="00E7425D">
      <w:pPr>
        <w:pStyle w:val="ListParagraph"/>
        <w:numPr>
          <w:ilvl w:val="0"/>
          <w:numId w:val="13"/>
        </w:numPr>
        <w:jc w:val="left"/>
        <w:rPr>
          <w:color w:val="000000" w:themeColor="text1"/>
        </w:rPr>
      </w:pPr>
      <w:r>
        <w:rPr>
          <w:color w:val="000000" w:themeColor="text1"/>
        </w:rPr>
        <w:t>E</w:t>
      </w:r>
      <w:r w:rsidRPr="00E7425D">
        <w:rPr>
          <w:color w:val="000000" w:themeColor="text1"/>
        </w:rPr>
        <w:t>labora</w:t>
      </w:r>
      <w:r>
        <w:rPr>
          <w:color w:val="000000" w:themeColor="text1"/>
        </w:rPr>
        <w:t>r</w:t>
      </w:r>
      <w:r w:rsidRPr="00E7425D">
        <w:rPr>
          <w:color w:val="000000" w:themeColor="text1"/>
        </w:rPr>
        <w:t xml:space="preserve"> informes,</w:t>
      </w:r>
      <w:r w:rsidR="00FA0EF2">
        <w:rPr>
          <w:color w:val="000000" w:themeColor="text1"/>
        </w:rPr>
        <w:t xml:space="preserve"> </w:t>
      </w:r>
      <w:r w:rsidRPr="00E7425D">
        <w:rPr>
          <w:color w:val="000000" w:themeColor="text1"/>
        </w:rPr>
        <w:t xml:space="preserve"> planificaciones y </w:t>
      </w:r>
      <w:r w:rsidR="00FA0EF2">
        <w:rPr>
          <w:color w:val="000000" w:themeColor="text1"/>
        </w:rPr>
        <w:t>conferencias.</w:t>
      </w:r>
    </w:p>
    <w:p w14:paraId="5B53F02E" w14:textId="61C8411F" w:rsidR="00E7425D" w:rsidRDefault="00E7425D" w:rsidP="00E7425D">
      <w:pPr>
        <w:pStyle w:val="ListParagraph"/>
        <w:numPr>
          <w:ilvl w:val="0"/>
          <w:numId w:val="13"/>
        </w:numPr>
        <w:jc w:val="left"/>
        <w:rPr>
          <w:color w:val="000000" w:themeColor="text1"/>
        </w:rPr>
      </w:pPr>
      <w:r>
        <w:rPr>
          <w:color w:val="000000" w:themeColor="text1"/>
        </w:rPr>
        <w:t>Ejercer</w:t>
      </w:r>
      <w:r w:rsidRPr="00E7425D">
        <w:rPr>
          <w:color w:val="000000" w:themeColor="text1"/>
        </w:rPr>
        <w:t xml:space="preserve"> múltiples roles como capacitador e instructor, para líderes y representantes de la organización </w:t>
      </w:r>
      <w:r w:rsidR="00FA0EF2">
        <w:rPr>
          <w:color w:val="000000" w:themeColor="text1"/>
        </w:rPr>
        <w:t xml:space="preserve">y </w:t>
      </w:r>
      <w:r w:rsidRPr="00E7425D">
        <w:rPr>
          <w:color w:val="000000" w:themeColor="text1"/>
        </w:rPr>
        <w:t xml:space="preserve"> el personal </w:t>
      </w:r>
      <w:r>
        <w:rPr>
          <w:color w:val="000000" w:themeColor="text1"/>
        </w:rPr>
        <w:t>nuevo</w:t>
      </w:r>
      <w:r w:rsidRPr="00E7425D">
        <w:rPr>
          <w:color w:val="000000" w:themeColor="text1"/>
        </w:rPr>
        <w:t>.</w:t>
      </w:r>
    </w:p>
    <w:p w14:paraId="5A773400" w14:textId="77777777" w:rsidR="00673A9B" w:rsidRPr="00673A9B" w:rsidRDefault="00673A9B" w:rsidP="00673A9B">
      <w:pPr>
        <w:jc w:val="left"/>
        <w:rPr>
          <w:color w:val="000000" w:themeColor="text1"/>
          <w:sz w:val="8"/>
          <w:szCs w:val="8"/>
        </w:rPr>
      </w:pPr>
    </w:p>
    <w:p w14:paraId="01D788A8" w14:textId="7CA900BC" w:rsidR="009C13FB" w:rsidRPr="004461DB" w:rsidRDefault="000C5754" w:rsidP="009C13FB">
      <w:pPr>
        <w:pStyle w:val="Heading3"/>
        <w:rPr>
          <w:i w:val="0"/>
          <w:iCs w:val="0"/>
          <w:color w:val="auto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1C37AE15" wp14:editId="6F8E9CC6">
                <wp:simplePos x="0" y="0"/>
                <wp:positionH relativeFrom="column">
                  <wp:posOffset>-2536190</wp:posOffset>
                </wp:positionH>
                <wp:positionV relativeFrom="paragraph">
                  <wp:posOffset>-443230</wp:posOffset>
                </wp:positionV>
                <wp:extent cx="2394585" cy="10134600"/>
                <wp:effectExtent l="0" t="0" r="571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01346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DFA" id="Rectangle 13" o:spid="_x0000_s1026" style="position:absolute;margin-left:-199.7pt;margin-top:-34.9pt;width:188.55pt;height:798pt;z-index:2516490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" fillcolor="#f2f3f3 [3208]" stroked="f" strokeweight="1pt"/>
            </w:pict>
          </mc:Fallback>
        </mc:AlternateContent>
      </w:r>
      <w:r w:rsidR="009C13FB">
        <w:rPr>
          <w:i w:val="0"/>
          <w:iCs w:val="0"/>
          <w:color w:val="auto"/>
        </w:rPr>
        <w:t>Asistente</w:t>
      </w:r>
    </w:p>
    <w:p w14:paraId="44A2474F" w14:textId="7499BFD7" w:rsidR="009C13FB" w:rsidRPr="004461DB" w:rsidRDefault="009C13FB" w:rsidP="00235295">
      <w:pPr>
        <w:pStyle w:val="Heading4"/>
        <w:jc w:val="left"/>
        <w:rPr>
          <w:i/>
          <w:iCs/>
          <w:color w:val="auto"/>
        </w:rPr>
      </w:pPr>
      <w:r>
        <w:rPr>
          <w:i/>
          <w:iCs/>
          <w:color w:val="auto"/>
        </w:rPr>
        <w:t>Servicio de Renta de Castillos Inflables “Brincolandia”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 w:rsidR="002207F0">
        <w:rPr>
          <w:i/>
          <w:iCs/>
          <w:color w:val="auto"/>
        </w:rPr>
        <w:t>2007-2014</w:t>
      </w:r>
      <w:r w:rsidRPr="004461DB">
        <w:rPr>
          <w:i/>
          <w:iCs/>
          <w:color w:val="auto"/>
        </w:rPr>
        <w:tab/>
        <w:t xml:space="preserve"> </w:t>
      </w:r>
    </w:p>
    <w:p w14:paraId="7575FC58" w14:textId="64CED27B" w:rsidR="009C13FB" w:rsidRPr="009C13FB" w:rsidRDefault="009C13FB" w:rsidP="009C13FB">
      <w:pPr>
        <w:pStyle w:val="Heading2"/>
        <w:numPr>
          <w:ilvl w:val="0"/>
          <w:numId w:val="14"/>
        </w:numP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</w:pP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G</w:t>
      </w:r>
      <w:r w:rsidRPr="009C13FB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estiona</w:t>
      </w: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r</w:t>
      </w:r>
      <w:r w:rsidRPr="009C13FB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 xml:space="preserve"> la aten</w:t>
      </w: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ción</w:t>
      </w:r>
      <w:r w:rsidRPr="009C13FB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 xml:space="preserve"> </w:t>
      </w: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y servi</w:t>
      </w:r>
      <w:r w:rsidR="002207F0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c</w:t>
      </w: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o perzonalizado a</w:t>
      </w:r>
      <w:r w:rsidRPr="009C13FB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 xml:space="preserve"> clientes en todo Quito.</w:t>
      </w:r>
    </w:p>
    <w:p w14:paraId="4A5EB3C7" w14:textId="41BF5DE0" w:rsidR="009C13FB" w:rsidRDefault="009C13FB" w:rsidP="009C13FB">
      <w:pPr>
        <w:pStyle w:val="Heading2"/>
        <w:numPr>
          <w:ilvl w:val="0"/>
          <w:numId w:val="14"/>
        </w:numP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</w:pP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C</w:t>
      </w:r>
      <w:r w:rsidRPr="009C13FB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uidar la integridad del producto</w:t>
      </w:r>
      <w:r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 xml:space="preserve"> y</w:t>
      </w:r>
      <w:r w:rsidRPr="009C13FB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 xml:space="preserve"> usarlo adecuadamente inclusive en condiciones climáticas adversas y difíciles</w:t>
      </w:r>
      <w:r w:rsidR="00FA0EF2">
        <w:rPr>
          <w:b w:val="0"/>
          <w:caps w:val="0"/>
          <w:color w:val="auto"/>
          <w:spacing w:val="0"/>
          <w:kern w:val="0"/>
          <w:position w:val="8"/>
          <w:sz w:val="21"/>
          <w:szCs w:val="24"/>
        </w:rPr>
        <w:t>.</w:t>
      </w:r>
    </w:p>
    <w:p w14:paraId="67D4CEE7" w14:textId="22F669AF" w:rsidR="002207F0" w:rsidRDefault="002207F0" w:rsidP="002207F0"/>
    <w:p w14:paraId="2EADC8BF" w14:textId="40970509" w:rsidR="00FA0EF2" w:rsidRPr="00235295" w:rsidRDefault="00FA0EF2" w:rsidP="002207F0"/>
    <w:p w14:paraId="36610B4B" w14:textId="4707397F" w:rsidR="002207F0" w:rsidRDefault="002207F0" w:rsidP="002207F0">
      <w:pPr>
        <w:pStyle w:val="Heading2"/>
      </w:pPr>
      <w:r>
        <w:t>Certificaci</w:t>
      </w:r>
      <w:r w:rsidR="00642DA5">
        <w:t>o</w:t>
      </w:r>
      <w:r>
        <w:t>n</w:t>
      </w:r>
      <w:r w:rsidR="00642DA5">
        <w:t>es</w:t>
      </w:r>
    </w:p>
    <w:p w14:paraId="56C3F650" w14:textId="77777777" w:rsidR="00FB1AFB" w:rsidRPr="00FB1AFB" w:rsidRDefault="00FB1AFB" w:rsidP="00FB1AFB">
      <w:pPr>
        <w:rPr>
          <w:sz w:val="6"/>
          <w:szCs w:val="6"/>
        </w:rPr>
      </w:pPr>
    </w:p>
    <w:p w14:paraId="25AF9497" w14:textId="1599DA68" w:rsidR="00E7425D" w:rsidRDefault="00FB1AFB" w:rsidP="00FB1AFB">
      <w:pPr>
        <w:pStyle w:val="Heading3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Certificado en Marketing de Contenidos </w:t>
      </w:r>
    </w:p>
    <w:p w14:paraId="11775CDE" w14:textId="4BC5C808" w:rsidR="00FB1AFB" w:rsidRDefault="00FB1AFB" w:rsidP="00235295">
      <w:pPr>
        <w:jc w:val="left"/>
        <w:rPr>
          <w:i/>
          <w:iCs/>
          <w:color w:val="auto"/>
        </w:rPr>
      </w:pPr>
      <w:r>
        <w:rPr>
          <w:i/>
          <w:iCs/>
          <w:color w:val="auto"/>
        </w:rPr>
        <w:t>Hubspot Academy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202</w:t>
      </w:r>
      <w:r>
        <w:rPr>
          <w:i/>
          <w:iCs/>
          <w:color w:val="auto"/>
        </w:rPr>
        <w:t>4</w:t>
      </w:r>
    </w:p>
    <w:p w14:paraId="34011BD5" w14:textId="0DE267D1" w:rsidR="00FB1AFB" w:rsidRDefault="00FB1AFB" w:rsidP="00FB1AFB">
      <w:pPr>
        <w:pStyle w:val="Heading3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Certificación en Competencias Psicosociales, Inglés, Algebra y finanzas personales</w:t>
      </w:r>
    </w:p>
    <w:p w14:paraId="299592F2" w14:textId="0CEC0671" w:rsidR="00FB1AFB" w:rsidRDefault="00FB1AFB" w:rsidP="00235295">
      <w:pPr>
        <w:jc w:val="left"/>
        <w:rPr>
          <w:i/>
          <w:iCs/>
          <w:color w:val="auto"/>
        </w:rPr>
      </w:pPr>
      <w:r w:rsidRPr="00FB1AFB">
        <w:rPr>
          <w:i/>
          <w:iCs/>
          <w:color w:val="auto"/>
        </w:rPr>
        <w:t>PathwayConnect</w:t>
      </w:r>
      <w:r>
        <w:rPr>
          <w:i/>
          <w:iCs/>
          <w:color w:val="auto"/>
        </w:rPr>
        <w:t xml:space="preserve"> 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>|</w:t>
      </w:r>
      <w:r w:rsidRPr="004461DB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>2021</w:t>
      </w:r>
    </w:p>
    <w:p w14:paraId="33DD82B4" w14:textId="79F581F0" w:rsidR="00FB1AFB" w:rsidRDefault="00FB1AFB" w:rsidP="00FB1AFB">
      <w:pPr>
        <w:pStyle w:val="Heading3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Curso Vigilancia y Seguridad Privada</w:t>
      </w:r>
    </w:p>
    <w:p w14:paraId="53EC0549" w14:textId="0AAB055F" w:rsidR="00FB1AFB" w:rsidRDefault="00FB1AFB" w:rsidP="00235295">
      <w:pPr>
        <w:jc w:val="left"/>
        <w:rPr>
          <w:i/>
          <w:iCs/>
          <w:color w:val="auto"/>
        </w:rPr>
      </w:pPr>
      <w:r>
        <w:rPr>
          <w:i/>
          <w:iCs/>
          <w:color w:val="auto"/>
        </w:rPr>
        <w:t>Innova Seguridad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 xml:space="preserve">120h 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>|</w:t>
      </w:r>
      <w:r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</w:t>
      </w:r>
      <w:r w:rsidRPr="004461DB">
        <w:rPr>
          <w:i/>
          <w:iCs/>
          <w:color w:val="auto"/>
        </w:rPr>
        <w:t>202</w:t>
      </w:r>
      <w:r>
        <w:rPr>
          <w:i/>
          <w:iCs/>
          <w:color w:val="auto"/>
        </w:rPr>
        <w:t>3</w:t>
      </w:r>
    </w:p>
    <w:p w14:paraId="62DC546E" w14:textId="7170E842" w:rsidR="00FB1AFB" w:rsidRDefault="00FB1AFB" w:rsidP="00FB1AFB">
      <w:pPr>
        <w:pStyle w:val="Heading3"/>
        <w:jc w:val="left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Certificado “Manejo de armas”</w:t>
      </w:r>
    </w:p>
    <w:p w14:paraId="399FE856" w14:textId="1E642AB2" w:rsidR="00FB1AFB" w:rsidRDefault="00FB1AFB" w:rsidP="00235295">
      <w:pPr>
        <w:jc w:val="left"/>
        <w:rPr>
          <w:i/>
          <w:iCs/>
          <w:color w:val="auto"/>
        </w:rPr>
      </w:pPr>
      <w:r>
        <w:rPr>
          <w:i/>
          <w:iCs/>
          <w:color w:val="auto"/>
        </w:rPr>
        <w:t>Innova Seguridad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|</w:t>
      </w:r>
      <w:r w:rsidRPr="004461DB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 xml:space="preserve">20h </w:t>
      </w:r>
      <w:r w:rsidRPr="004461DB"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>|</w:t>
      </w:r>
      <w:r>
        <w:rPr>
          <w:rFonts w:ascii="Arial" w:hAnsi="Arial" w:cs="Arial"/>
          <w:i/>
          <w:iCs/>
          <w:color w:val="auto"/>
          <w:sz w:val="27"/>
          <w:szCs w:val="27"/>
          <w:shd w:val="clear" w:color="auto" w:fill="FFFFFF"/>
        </w:rPr>
        <w:t xml:space="preserve"> </w:t>
      </w:r>
      <w:r w:rsidRPr="004461DB">
        <w:rPr>
          <w:i/>
          <w:iCs/>
          <w:color w:val="auto"/>
        </w:rPr>
        <w:t>202</w:t>
      </w:r>
      <w:r>
        <w:rPr>
          <w:i/>
          <w:iCs/>
          <w:color w:val="auto"/>
        </w:rPr>
        <w:t>3</w:t>
      </w:r>
    </w:p>
    <w:p w14:paraId="28BFD85E" w14:textId="49C9B024" w:rsidR="00FB1AFB" w:rsidRDefault="00FB1AFB" w:rsidP="00FB1AFB">
      <w:pPr>
        <w:rPr>
          <w:i/>
          <w:iCs/>
          <w:color w:val="auto"/>
        </w:rPr>
      </w:pPr>
    </w:p>
    <w:p w14:paraId="5C33374E" w14:textId="568D0A7D" w:rsidR="00FB1AFB" w:rsidRPr="00FB1AFB" w:rsidRDefault="00FB1AFB" w:rsidP="00FB1AFB"/>
    <w:p w14:paraId="679B2474" w14:textId="6EC11B82" w:rsidR="00642DA5" w:rsidRDefault="00642DA5" w:rsidP="00642DA5">
      <w:pPr>
        <w:rPr>
          <w:i/>
          <w:iCs/>
          <w:color w:val="auto"/>
        </w:rPr>
      </w:pPr>
    </w:p>
    <w:p w14:paraId="7662C226" w14:textId="7DC98520" w:rsidR="00642DA5" w:rsidRPr="00FB1AFB" w:rsidRDefault="00FA0EF2" w:rsidP="00642DA5">
      <w:r>
        <w:rPr>
          <w:i/>
          <w:iCs/>
          <w:color w:val="aut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2E80E9" wp14:editId="0428D43A">
                <wp:simplePos x="0" y="0"/>
                <wp:positionH relativeFrom="column">
                  <wp:posOffset>-2722880</wp:posOffset>
                </wp:positionH>
                <wp:positionV relativeFrom="paragraph">
                  <wp:posOffset>3730625</wp:posOffset>
                </wp:positionV>
                <wp:extent cx="8001000" cy="1248138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24813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54C9" id="Rectangle 26" o:spid="_x0000_s1026" style="position:absolute;margin-left:-214.4pt;margin-top:293.75pt;width:630pt;height:9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" fillcolor="#d5dce4 [3209]" stroked="f" strokeweight="1pt"/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9440" behindDoc="0" locked="1" layoutInCell="1" allowOverlap="1" wp14:anchorId="6AB09910" wp14:editId="703F2704">
                <wp:simplePos x="0" y="0"/>
                <wp:positionH relativeFrom="page">
                  <wp:posOffset>259080</wp:posOffset>
                </wp:positionH>
                <wp:positionV relativeFrom="page">
                  <wp:posOffset>746760</wp:posOffset>
                </wp:positionV>
                <wp:extent cx="1950720" cy="31851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18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C4361" w14:textId="77777777" w:rsidR="00FA0EF2" w:rsidRPr="00FA0EF2" w:rsidRDefault="00FA0EF2" w:rsidP="00FA0EF2">
                            <w:pPr>
                              <w:pStyle w:val="Heading2"/>
                              <w:jc w:val="center"/>
                              <w:rPr>
                                <w:lang w:val="es-MX"/>
                              </w:rPr>
                            </w:pPr>
                            <w:r w:rsidRPr="00FA0EF2">
                              <w:rPr>
                                <w:lang w:val="es-MX"/>
                              </w:rPr>
                              <w:t>Intereses</w:t>
                            </w:r>
                          </w:p>
                          <w:p w14:paraId="5A51CCA9" w14:textId="77777777" w:rsidR="00FA0EF2" w:rsidRPr="00AF3AD9" w:rsidRDefault="00FA0EF2" w:rsidP="00FA0EF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2542DE" w14:textId="77777777" w:rsidR="00FA0EF2" w:rsidRPr="00FA0EF2" w:rsidRDefault="00FA0EF2" w:rsidP="00673A9B">
                            <w:pPr>
                              <w:pStyle w:val="Sidepanelinfo"/>
                              <w:numPr>
                                <w:ilvl w:val="0"/>
                                <w:numId w:val="15"/>
                              </w:numPr>
                              <w:ind w:left="284" w:hanging="426"/>
                              <w:jc w:val="left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FA0EF2">
                              <w:rPr>
                                <w:rStyle w:val="Emphasis"/>
                                <w:b w:val="0"/>
                                <w:bCs/>
                              </w:rPr>
                              <w:t>Capacitarme en programas de edición como Adobe Illustrator y Photoshop.</w:t>
                            </w:r>
                          </w:p>
                          <w:p w14:paraId="2382FF77" w14:textId="77777777" w:rsidR="00FA0EF2" w:rsidRPr="00FA0EF2" w:rsidRDefault="00FA0EF2" w:rsidP="00673A9B">
                            <w:pPr>
                              <w:pStyle w:val="Sidepanelinfo"/>
                              <w:ind w:left="284" w:hanging="426"/>
                              <w:jc w:val="left"/>
                              <w:rPr>
                                <w:bCs/>
                              </w:rPr>
                            </w:pPr>
                          </w:p>
                          <w:p w14:paraId="738F3046" w14:textId="77777777" w:rsidR="00FA0EF2" w:rsidRPr="00FA0EF2" w:rsidRDefault="00FA0EF2" w:rsidP="00673A9B">
                            <w:pPr>
                              <w:pStyle w:val="Sidepanelinfo"/>
                              <w:numPr>
                                <w:ilvl w:val="0"/>
                                <w:numId w:val="15"/>
                              </w:numPr>
                              <w:ind w:left="284" w:hanging="426"/>
                              <w:jc w:val="left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FA0EF2">
                              <w:rPr>
                                <w:rStyle w:val="Emphasis"/>
                                <w:b w:val="0"/>
                                <w:bCs/>
                              </w:rPr>
                              <w:t>Obtener una certificación para avalar mi nivel de proficiencia en Inglés.</w:t>
                            </w:r>
                          </w:p>
                          <w:p w14:paraId="573BE889" w14:textId="77777777" w:rsidR="00FA0EF2" w:rsidRPr="00FA0EF2" w:rsidRDefault="00FA0EF2" w:rsidP="00673A9B">
                            <w:pPr>
                              <w:pStyle w:val="Sidepanelinfo"/>
                              <w:ind w:left="284" w:hanging="426"/>
                              <w:jc w:val="left"/>
                              <w:rPr>
                                <w:bCs/>
                              </w:rPr>
                            </w:pPr>
                          </w:p>
                          <w:p w14:paraId="3054BA65" w14:textId="77777777" w:rsidR="00FA0EF2" w:rsidRPr="00FA0EF2" w:rsidRDefault="00FA0EF2" w:rsidP="00673A9B">
                            <w:pPr>
                              <w:pStyle w:val="Sidepanelinfo"/>
                              <w:numPr>
                                <w:ilvl w:val="0"/>
                                <w:numId w:val="15"/>
                              </w:numPr>
                              <w:ind w:left="284" w:hanging="426"/>
                              <w:jc w:val="left"/>
                              <w:rPr>
                                <w:bCs/>
                              </w:rPr>
                            </w:pPr>
                            <w:r w:rsidRPr="00FA0EF2">
                              <w:rPr>
                                <w:rStyle w:val="Emphasis"/>
                                <w:b w:val="0"/>
                                <w:bCs/>
                              </w:rPr>
                              <w:t>Seguir un curso de fotografía para profesionalizar mis habilidades y potenciar los servicios que ofrezco.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0991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0.4pt;margin-top:58.8pt;width:153.6pt;height:250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" filled="f" stroked="f">
                <v:textbox>
                  <w:txbxContent>
                    <w:p w14:paraId="5F1C4361" w14:textId="77777777" w:rsidR="00FA0EF2" w:rsidRPr="00FA0EF2" w:rsidRDefault="00FA0EF2" w:rsidP="00FA0EF2">
                      <w:pPr>
                        <w:pStyle w:val="Heading2"/>
                        <w:jc w:val="center"/>
                        <w:rPr>
                          <w:lang w:val="es-MX"/>
                        </w:rPr>
                      </w:pPr>
                      <w:r w:rsidRPr="00FA0EF2">
                        <w:rPr>
                          <w:lang w:val="es-MX"/>
                        </w:rPr>
                        <w:t>Intereses</w:t>
                      </w:r>
                    </w:p>
                    <w:p w14:paraId="5A51CCA9" w14:textId="77777777" w:rsidR="00FA0EF2" w:rsidRPr="00AF3AD9" w:rsidRDefault="00FA0EF2" w:rsidP="00FA0EF2">
                      <w:pPr>
                        <w:rPr>
                          <w:lang w:val="es-MX"/>
                        </w:rPr>
                      </w:pPr>
                    </w:p>
                    <w:p w14:paraId="0F2542DE" w14:textId="77777777" w:rsidR="00FA0EF2" w:rsidRPr="00FA0EF2" w:rsidRDefault="00FA0EF2" w:rsidP="00673A9B">
                      <w:pPr>
                        <w:pStyle w:val="Sidepanelinfo"/>
                        <w:numPr>
                          <w:ilvl w:val="0"/>
                          <w:numId w:val="15"/>
                        </w:numPr>
                        <w:ind w:left="284" w:hanging="426"/>
                        <w:jc w:val="left"/>
                        <w:rPr>
                          <w:rStyle w:val="Emphasis"/>
                          <w:b w:val="0"/>
                          <w:bCs/>
                        </w:rPr>
                      </w:pPr>
                      <w:r w:rsidRPr="00FA0EF2">
                        <w:rPr>
                          <w:rStyle w:val="Emphasis"/>
                          <w:b w:val="0"/>
                          <w:bCs/>
                        </w:rPr>
                        <w:t>Capacitarme en programas de edición como Adobe Illustrator y Photoshop.</w:t>
                      </w:r>
                    </w:p>
                    <w:p w14:paraId="2382FF77" w14:textId="77777777" w:rsidR="00FA0EF2" w:rsidRPr="00FA0EF2" w:rsidRDefault="00FA0EF2" w:rsidP="00673A9B">
                      <w:pPr>
                        <w:pStyle w:val="Sidepanelinfo"/>
                        <w:ind w:left="284" w:hanging="426"/>
                        <w:jc w:val="left"/>
                        <w:rPr>
                          <w:bCs/>
                        </w:rPr>
                      </w:pPr>
                    </w:p>
                    <w:p w14:paraId="738F3046" w14:textId="77777777" w:rsidR="00FA0EF2" w:rsidRPr="00FA0EF2" w:rsidRDefault="00FA0EF2" w:rsidP="00673A9B">
                      <w:pPr>
                        <w:pStyle w:val="Sidepanelinfo"/>
                        <w:numPr>
                          <w:ilvl w:val="0"/>
                          <w:numId w:val="15"/>
                        </w:numPr>
                        <w:ind w:left="284" w:hanging="426"/>
                        <w:jc w:val="left"/>
                        <w:rPr>
                          <w:rStyle w:val="Emphasis"/>
                          <w:b w:val="0"/>
                          <w:bCs/>
                        </w:rPr>
                      </w:pPr>
                      <w:r w:rsidRPr="00FA0EF2">
                        <w:rPr>
                          <w:rStyle w:val="Emphasis"/>
                          <w:b w:val="0"/>
                          <w:bCs/>
                        </w:rPr>
                        <w:t>Obtener una certificación para avalar mi nivel de proficiencia en Inglés.</w:t>
                      </w:r>
                    </w:p>
                    <w:p w14:paraId="573BE889" w14:textId="77777777" w:rsidR="00FA0EF2" w:rsidRPr="00FA0EF2" w:rsidRDefault="00FA0EF2" w:rsidP="00673A9B">
                      <w:pPr>
                        <w:pStyle w:val="Sidepanelinfo"/>
                        <w:ind w:left="284" w:hanging="426"/>
                        <w:jc w:val="left"/>
                        <w:rPr>
                          <w:bCs/>
                        </w:rPr>
                      </w:pPr>
                    </w:p>
                    <w:p w14:paraId="3054BA65" w14:textId="77777777" w:rsidR="00FA0EF2" w:rsidRPr="00FA0EF2" w:rsidRDefault="00FA0EF2" w:rsidP="00673A9B">
                      <w:pPr>
                        <w:pStyle w:val="Sidepanelinfo"/>
                        <w:numPr>
                          <w:ilvl w:val="0"/>
                          <w:numId w:val="15"/>
                        </w:numPr>
                        <w:ind w:left="284" w:hanging="426"/>
                        <w:jc w:val="left"/>
                        <w:rPr>
                          <w:bCs/>
                        </w:rPr>
                      </w:pPr>
                      <w:r w:rsidRPr="00FA0EF2">
                        <w:rPr>
                          <w:rStyle w:val="Emphasis"/>
                          <w:b w:val="0"/>
                          <w:bCs/>
                        </w:rPr>
                        <w:t>Seguir un curso de fotografía para profesionalizar mis habilidades y potenciar los servicios que ofrezco.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5344" behindDoc="0" locked="1" layoutInCell="1" allowOverlap="1" wp14:anchorId="774D510B" wp14:editId="25891D2D">
                <wp:simplePos x="0" y="0"/>
                <wp:positionH relativeFrom="page">
                  <wp:posOffset>190500</wp:posOffset>
                </wp:positionH>
                <wp:positionV relativeFrom="page">
                  <wp:posOffset>4508500</wp:posOffset>
                </wp:positionV>
                <wp:extent cx="1892300" cy="3225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22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DF774" w14:textId="418F4607" w:rsidR="00FA0EF2" w:rsidRDefault="00FA0EF2" w:rsidP="00FA0EF2">
                            <w:pPr>
                              <w:pStyle w:val="Heading2"/>
                              <w:jc w:val="center"/>
                            </w:pPr>
                            <w:r>
                              <w:t>referencias personales y profe</w:t>
                            </w:r>
                            <w:r w:rsidR="00673A9B">
                              <w:t>S</w:t>
                            </w:r>
                            <w:r>
                              <w:t>ionales</w:t>
                            </w:r>
                          </w:p>
                          <w:p w14:paraId="21BB0944" w14:textId="77777777" w:rsidR="00FA0EF2" w:rsidRPr="00AF3AD9" w:rsidRDefault="00FA0EF2" w:rsidP="00FA0EF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5F2D61" w14:textId="77777777" w:rsidR="00FA0EF2" w:rsidRPr="004461DB" w:rsidRDefault="00FA0EF2" w:rsidP="000C5754">
                            <w:pPr>
                              <w:pStyle w:val="Heading3"/>
                              <w:jc w:val="left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Edison Sisalima</w:t>
                            </w:r>
                          </w:p>
                          <w:p w14:paraId="215C9425" w14:textId="77777777" w:rsidR="00FA0EF2" w:rsidRDefault="00FA0EF2" w:rsidP="000C5754">
                            <w:pPr>
                              <w:jc w:val="left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  <w:r w:rsidRPr="00505DDE">
                              <w:rPr>
                                <w:i/>
                                <w:iCs/>
                                <w:color w:val="auto"/>
                              </w:rPr>
                              <w:t>Coordinador de Planificació</w:t>
                            </w:r>
                            <w:r>
                              <w:rPr>
                                <w:i/>
                                <w:iCs/>
                                <w:color w:val="auto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|</w:t>
                            </w:r>
                            <w:r w:rsidRPr="00505DDE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505DDE">
                              <w:rPr>
                                <w:i/>
                                <w:iCs/>
                                <w:color w:val="auto"/>
                              </w:rPr>
                              <w:t xml:space="preserve"> Grupo Pértiga  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| </w:t>
                            </w:r>
                            <w:r w:rsidRPr="00505DDE">
                              <w:rPr>
                                <w:i/>
                                <w:iCs/>
                                <w:color w:val="auto"/>
                              </w:rPr>
                              <w:t>0983152914</w:t>
                            </w:r>
                          </w:p>
                          <w:p w14:paraId="77AC01DD" w14:textId="77777777" w:rsidR="00FA0EF2" w:rsidRDefault="00FA0EF2" w:rsidP="000C5754">
                            <w:pPr>
                              <w:jc w:val="left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</w:p>
                          <w:p w14:paraId="1CD084DB" w14:textId="77777777" w:rsidR="00FA0EF2" w:rsidRPr="004461DB" w:rsidRDefault="00FA0EF2" w:rsidP="000C5754">
                            <w:pPr>
                              <w:pStyle w:val="Heading3"/>
                              <w:jc w:val="left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Diego Castro</w:t>
                            </w:r>
                          </w:p>
                          <w:p w14:paraId="06858BEC" w14:textId="645F5676" w:rsidR="00FA0EF2" w:rsidRDefault="00FA0EF2" w:rsidP="000C5754">
                            <w:pPr>
                              <w:jc w:val="left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uto"/>
                              </w:rPr>
                              <w:t>Conductor Profesional</w:t>
                            </w:r>
                            <w:r w:rsidR="000C5754">
                              <w:rPr>
                                <w:i/>
                                <w:i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| </w:t>
                            </w:r>
                            <w:r w:rsidRPr="00642DA5">
                              <w:rPr>
                                <w:i/>
                                <w:iCs/>
                                <w:color w:val="auto"/>
                              </w:rPr>
                              <w:t>0983463038</w:t>
                            </w:r>
                          </w:p>
                          <w:p w14:paraId="4C557F5A" w14:textId="77777777" w:rsidR="00FA0EF2" w:rsidRDefault="00FA0EF2" w:rsidP="000C5754">
                            <w:pPr>
                              <w:pStyle w:val="Sidepanelinfo"/>
                              <w:jc w:val="left"/>
                              <w:rPr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  <w:p w14:paraId="07037664" w14:textId="77777777" w:rsidR="00FA0EF2" w:rsidRPr="004461DB" w:rsidRDefault="00FA0EF2" w:rsidP="000C5754">
                            <w:pPr>
                              <w:pStyle w:val="Heading3"/>
                              <w:jc w:val="left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Paola Nieto</w:t>
                            </w:r>
                          </w:p>
                          <w:p w14:paraId="2AE193E0" w14:textId="77777777" w:rsidR="00FA0EF2" w:rsidRDefault="00FA0EF2" w:rsidP="000C5754">
                            <w:pPr>
                              <w:jc w:val="left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uto"/>
                              </w:rPr>
                              <w:t xml:space="preserve">Magister en Idiomas 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| </w:t>
                            </w:r>
                            <w:r w:rsidRPr="00642DA5">
                              <w:rPr>
                                <w:i/>
                                <w:iCs/>
                                <w:color w:val="auto"/>
                              </w:rPr>
                              <w:t>098</w:t>
                            </w:r>
                            <w:r>
                              <w:rPr>
                                <w:i/>
                                <w:iCs/>
                                <w:color w:val="auto"/>
                              </w:rPr>
                              <w:t>7084312</w:t>
                            </w:r>
                          </w:p>
                          <w:p w14:paraId="2AF2BF09" w14:textId="77777777" w:rsidR="00FA0EF2" w:rsidRPr="00505DDE" w:rsidRDefault="00FA0EF2" w:rsidP="00FA0EF2">
                            <w:pPr>
                              <w:pStyle w:val="Sidepanelinfo"/>
                              <w:jc w:val="center"/>
                              <w:rPr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510B" id="_x0000_s1031" type="#_x0000_t202" style="position:absolute;left:0;text-align:left;margin-left:15pt;margin-top:355pt;width:149pt;height:25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" filled="f" stroked="f">
                <v:textbox>
                  <w:txbxContent>
                    <w:p w14:paraId="7C6DF774" w14:textId="418F4607" w:rsidR="00FA0EF2" w:rsidRDefault="00FA0EF2" w:rsidP="00FA0EF2">
                      <w:pPr>
                        <w:pStyle w:val="Heading2"/>
                        <w:jc w:val="center"/>
                      </w:pPr>
                      <w:r>
                        <w:t>referencias personales y profe</w:t>
                      </w:r>
                      <w:r w:rsidR="00673A9B">
                        <w:t>S</w:t>
                      </w:r>
                      <w:r>
                        <w:t>ionales</w:t>
                      </w:r>
                    </w:p>
                    <w:p w14:paraId="21BB0944" w14:textId="77777777" w:rsidR="00FA0EF2" w:rsidRPr="00AF3AD9" w:rsidRDefault="00FA0EF2" w:rsidP="00FA0EF2">
                      <w:pPr>
                        <w:rPr>
                          <w:lang w:val="es-MX"/>
                        </w:rPr>
                      </w:pPr>
                    </w:p>
                    <w:p w14:paraId="1F5F2D61" w14:textId="77777777" w:rsidR="00FA0EF2" w:rsidRPr="004461DB" w:rsidRDefault="00FA0EF2" w:rsidP="000C5754">
                      <w:pPr>
                        <w:pStyle w:val="Heading3"/>
                        <w:jc w:val="left"/>
                        <w:rPr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>Edison Sisalima</w:t>
                      </w:r>
                    </w:p>
                    <w:p w14:paraId="215C9425" w14:textId="77777777" w:rsidR="00FA0EF2" w:rsidRDefault="00FA0EF2" w:rsidP="000C5754">
                      <w:pPr>
                        <w:jc w:val="left"/>
                        <w:rPr>
                          <w:i/>
                          <w:iCs/>
                          <w:color w:val="auto"/>
                        </w:rPr>
                      </w:pPr>
                      <w:r w:rsidRPr="00505DDE">
                        <w:rPr>
                          <w:i/>
                          <w:iCs/>
                          <w:color w:val="auto"/>
                        </w:rPr>
                        <w:t>Coordinador de Planificació</w:t>
                      </w:r>
                      <w:r>
                        <w:rPr>
                          <w:i/>
                          <w:iCs/>
                          <w:color w:val="auto"/>
                        </w:rPr>
                        <w:t xml:space="preserve">n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|</w:t>
                      </w:r>
                      <w:r w:rsidRPr="00505DDE">
                        <w:rPr>
                          <w:rFonts w:ascii="Arial" w:hAnsi="Arial" w:cs="Arial"/>
                          <w:i/>
                          <w:iCs/>
                          <w:color w:val="auto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505DDE">
                        <w:rPr>
                          <w:i/>
                          <w:iCs/>
                          <w:color w:val="auto"/>
                        </w:rPr>
                        <w:t xml:space="preserve"> Grupo Pértiga  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| </w:t>
                      </w:r>
                      <w:r w:rsidRPr="00505DDE">
                        <w:rPr>
                          <w:i/>
                          <w:iCs/>
                          <w:color w:val="auto"/>
                        </w:rPr>
                        <w:t>0983152914</w:t>
                      </w:r>
                    </w:p>
                    <w:p w14:paraId="77AC01DD" w14:textId="77777777" w:rsidR="00FA0EF2" w:rsidRDefault="00FA0EF2" w:rsidP="000C5754">
                      <w:pPr>
                        <w:jc w:val="left"/>
                        <w:rPr>
                          <w:i/>
                          <w:iCs/>
                          <w:color w:val="auto"/>
                        </w:rPr>
                      </w:pPr>
                    </w:p>
                    <w:p w14:paraId="1CD084DB" w14:textId="77777777" w:rsidR="00FA0EF2" w:rsidRPr="004461DB" w:rsidRDefault="00FA0EF2" w:rsidP="000C5754">
                      <w:pPr>
                        <w:pStyle w:val="Heading3"/>
                        <w:jc w:val="left"/>
                        <w:rPr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>Diego Castro</w:t>
                      </w:r>
                    </w:p>
                    <w:p w14:paraId="06858BEC" w14:textId="645F5676" w:rsidR="00FA0EF2" w:rsidRDefault="00FA0EF2" w:rsidP="000C5754">
                      <w:pPr>
                        <w:jc w:val="left"/>
                        <w:rPr>
                          <w:i/>
                          <w:iCs/>
                          <w:color w:val="auto"/>
                        </w:rPr>
                      </w:pPr>
                      <w:r>
                        <w:rPr>
                          <w:i/>
                          <w:iCs/>
                          <w:color w:val="auto"/>
                        </w:rPr>
                        <w:t>Conductor Profesional</w:t>
                      </w:r>
                      <w:r w:rsidR="000C5754">
                        <w:rPr>
                          <w:i/>
                          <w:iCs/>
                          <w:color w:val="auto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aut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| </w:t>
                      </w:r>
                      <w:r w:rsidRPr="00642DA5">
                        <w:rPr>
                          <w:i/>
                          <w:iCs/>
                          <w:color w:val="auto"/>
                        </w:rPr>
                        <w:t>0983463038</w:t>
                      </w:r>
                    </w:p>
                    <w:p w14:paraId="4C557F5A" w14:textId="77777777" w:rsidR="00FA0EF2" w:rsidRDefault="00FA0EF2" w:rsidP="000C5754">
                      <w:pPr>
                        <w:pStyle w:val="Sidepanelinfo"/>
                        <w:jc w:val="left"/>
                        <w:rPr>
                          <w:bCs/>
                          <w:sz w:val="24"/>
                          <w:szCs w:val="32"/>
                        </w:rPr>
                      </w:pPr>
                    </w:p>
                    <w:p w14:paraId="07037664" w14:textId="77777777" w:rsidR="00FA0EF2" w:rsidRPr="004461DB" w:rsidRDefault="00FA0EF2" w:rsidP="000C5754">
                      <w:pPr>
                        <w:pStyle w:val="Heading3"/>
                        <w:jc w:val="left"/>
                        <w:rPr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>Paola Nieto</w:t>
                      </w:r>
                    </w:p>
                    <w:p w14:paraId="2AE193E0" w14:textId="77777777" w:rsidR="00FA0EF2" w:rsidRDefault="00FA0EF2" w:rsidP="000C5754">
                      <w:pPr>
                        <w:jc w:val="left"/>
                        <w:rPr>
                          <w:i/>
                          <w:iCs/>
                          <w:color w:val="auto"/>
                        </w:rPr>
                      </w:pPr>
                      <w:r>
                        <w:rPr>
                          <w:i/>
                          <w:iCs/>
                          <w:color w:val="auto"/>
                        </w:rPr>
                        <w:t xml:space="preserve">Magister en Idiomas 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| </w:t>
                      </w:r>
                      <w:r w:rsidRPr="00642DA5">
                        <w:rPr>
                          <w:i/>
                          <w:iCs/>
                          <w:color w:val="auto"/>
                        </w:rPr>
                        <w:t>098</w:t>
                      </w:r>
                      <w:r>
                        <w:rPr>
                          <w:i/>
                          <w:iCs/>
                          <w:color w:val="auto"/>
                        </w:rPr>
                        <w:t>7084312</w:t>
                      </w:r>
                    </w:p>
                    <w:p w14:paraId="2AF2BF09" w14:textId="77777777" w:rsidR="00FA0EF2" w:rsidRPr="00505DDE" w:rsidRDefault="00FA0EF2" w:rsidP="00FA0EF2">
                      <w:pPr>
                        <w:pStyle w:val="Sidepanelinfo"/>
                        <w:jc w:val="center"/>
                        <w:rPr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642DA5" w:rsidRPr="00FB1AF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13B5" w14:textId="77777777" w:rsidR="00A31863" w:rsidRDefault="00A31863" w:rsidP="002207F0">
      <w:r>
        <w:separator/>
      </w:r>
    </w:p>
  </w:endnote>
  <w:endnote w:type="continuationSeparator" w:id="0">
    <w:p w14:paraId="157126B8" w14:textId="77777777" w:rsidR="00A31863" w:rsidRDefault="00A31863" w:rsidP="0022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9B9D" w14:textId="77777777" w:rsidR="00A31863" w:rsidRDefault="00A31863" w:rsidP="002207F0">
      <w:r>
        <w:separator/>
      </w:r>
    </w:p>
  </w:footnote>
  <w:footnote w:type="continuationSeparator" w:id="0">
    <w:p w14:paraId="5F332F01" w14:textId="77777777" w:rsidR="00A31863" w:rsidRDefault="00A31863" w:rsidP="0022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F82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524D"/>
    <w:multiLevelType w:val="hybridMultilevel"/>
    <w:tmpl w:val="5B809BF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3A8A"/>
    <w:multiLevelType w:val="hybridMultilevel"/>
    <w:tmpl w:val="F000BE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A7D6F"/>
    <w:multiLevelType w:val="hybridMultilevel"/>
    <w:tmpl w:val="9C54C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4DC3"/>
    <w:multiLevelType w:val="hybridMultilevel"/>
    <w:tmpl w:val="CE46F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32D2A"/>
    <w:multiLevelType w:val="hybridMultilevel"/>
    <w:tmpl w:val="E45E9B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121E1"/>
    <w:multiLevelType w:val="hybridMultilevel"/>
    <w:tmpl w:val="DB40C3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57000"/>
    <w:multiLevelType w:val="hybridMultilevel"/>
    <w:tmpl w:val="F8F0BC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204C6"/>
    <w:multiLevelType w:val="hybridMultilevel"/>
    <w:tmpl w:val="7F181E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2595"/>
    <w:multiLevelType w:val="hybridMultilevel"/>
    <w:tmpl w:val="0AAA63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515E8"/>
    <w:multiLevelType w:val="hybridMultilevel"/>
    <w:tmpl w:val="204A373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0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14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5E"/>
    <w:rsid w:val="000108BB"/>
    <w:rsid w:val="000137FD"/>
    <w:rsid w:val="00033A17"/>
    <w:rsid w:val="00036F36"/>
    <w:rsid w:val="0004420E"/>
    <w:rsid w:val="0004548C"/>
    <w:rsid w:val="00061B0D"/>
    <w:rsid w:val="00067294"/>
    <w:rsid w:val="000761F7"/>
    <w:rsid w:val="00094E49"/>
    <w:rsid w:val="000A3138"/>
    <w:rsid w:val="000C5754"/>
    <w:rsid w:val="00100DD3"/>
    <w:rsid w:val="00117AB9"/>
    <w:rsid w:val="00120713"/>
    <w:rsid w:val="00166CEC"/>
    <w:rsid w:val="001700E7"/>
    <w:rsid w:val="00180C25"/>
    <w:rsid w:val="002207F0"/>
    <w:rsid w:val="00222939"/>
    <w:rsid w:val="0022523E"/>
    <w:rsid w:val="00231ACB"/>
    <w:rsid w:val="00235295"/>
    <w:rsid w:val="00236D52"/>
    <w:rsid w:val="00252FAC"/>
    <w:rsid w:val="00257458"/>
    <w:rsid w:val="0026329D"/>
    <w:rsid w:val="002C32AB"/>
    <w:rsid w:val="002D031C"/>
    <w:rsid w:val="002D511A"/>
    <w:rsid w:val="003145B5"/>
    <w:rsid w:val="0031486B"/>
    <w:rsid w:val="00352B92"/>
    <w:rsid w:val="00387A4F"/>
    <w:rsid w:val="003A49E4"/>
    <w:rsid w:val="003B312A"/>
    <w:rsid w:val="003C3799"/>
    <w:rsid w:val="003D2673"/>
    <w:rsid w:val="003E234B"/>
    <w:rsid w:val="0041355E"/>
    <w:rsid w:val="00437BA0"/>
    <w:rsid w:val="004461DB"/>
    <w:rsid w:val="00452E29"/>
    <w:rsid w:val="004642C4"/>
    <w:rsid w:val="00473080"/>
    <w:rsid w:val="00483B99"/>
    <w:rsid w:val="004A15A3"/>
    <w:rsid w:val="004A1821"/>
    <w:rsid w:val="004D6A4E"/>
    <w:rsid w:val="00505DDE"/>
    <w:rsid w:val="0050607F"/>
    <w:rsid w:val="005176EF"/>
    <w:rsid w:val="005572B5"/>
    <w:rsid w:val="005933EA"/>
    <w:rsid w:val="005E026C"/>
    <w:rsid w:val="005F0878"/>
    <w:rsid w:val="005F2437"/>
    <w:rsid w:val="00642DA5"/>
    <w:rsid w:val="00655EDD"/>
    <w:rsid w:val="00666962"/>
    <w:rsid w:val="00673240"/>
    <w:rsid w:val="00673A9B"/>
    <w:rsid w:val="006B4052"/>
    <w:rsid w:val="007B786E"/>
    <w:rsid w:val="007F06FC"/>
    <w:rsid w:val="007F1D0B"/>
    <w:rsid w:val="007F7D13"/>
    <w:rsid w:val="00862CE4"/>
    <w:rsid w:val="00864549"/>
    <w:rsid w:val="0088126A"/>
    <w:rsid w:val="008A0E63"/>
    <w:rsid w:val="008A3FAD"/>
    <w:rsid w:val="008A639F"/>
    <w:rsid w:val="008C57C3"/>
    <w:rsid w:val="008D1B7E"/>
    <w:rsid w:val="008D34F7"/>
    <w:rsid w:val="008E351A"/>
    <w:rsid w:val="008F5ACA"/>
    <w:rsid w:val="00926078"/>
    <w:rsid w:val="00951F6F"/>
    <w:rsid w:val="00990B37"/>
    <w:rsid w:val="009C13FB"/>
    <w:rsid w:val="00A17617"/>
    <w:rsid w:val="00A179B1"/>
    <w:rsid w:val="00A31863"/>
    <w:rsid w:val="00A656A3"/>
    <w:rsid w:val="00A76F7C"/>
    <w:rsid w:val="00A85E9B"/>
    <w:rsid w:val="00AE33A6"/>
    <w:rsid w:val="00AF2E5F"/>
    <w:rsid w:val="00AF3AD9"/>
    <w:rsid w:val="00B049F7"/>
    <w:rsid w:val="00B85D4F"/>
    <w:rsid w:val="00B9124B"/>
    <w:rsid w:val="00BD1DD1"/>
    <w:rsid w:val="00BD5D35"/>
    <w:rsid w:val="00C04D94"/>
    <w:rsid w:val="00C16747"/>
    <w:rsid w:val="00C34715"/>
    <w:rsid w:val="00C90575"/>
    <w:rsid w:val="00CE70CD"/>
    <w:rsid w:val="00CF149B"/>
    <w:rsid w:val="00CF56D4"/>
    <w:rsid w:val="00D02C5E"/>
    <w:rsid w:val="00D416D3"/>
    <w:rsid w:val="00D61651"/>
    <w:rsid w:val="00D725EE"/>
    <w:rsid w:val="00D920AB"/>
    <w:rsid w:val="00DE1B6C"/>
    <w:rsid w:val="00E724A0"/>
    <w:rsid w:val="00E7425D"/>
    <w:rsid w:val="00E86B6F"/>
    <w:rsid w:val="00ED3D34"/>
    <w:rsid w:val="00EF311B"/>
    <w:rsid w:val="00F226F8"/>
    <w:rsid w:val="00F46600"/>
    <w:rsid w:val="00F97A4C"/>
    <w:rsid w:val="00FA0EF2"/>
    <w:rsid w:val="00FB1AFB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83EA"/>
  <w15:chartTrackingRefBased/>
  <w15:docId w15:val="{C58CFF8B-2A8E-40E8-909A-EF5E7A64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noProof/>
      <w:color w:val="747474" w:themeColor="background2" w:themeShade="80"/>
      <w:position w:val="8"/>
      <w:sz w:val="21"/>
      <w:szCs w:val="24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2207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7F0"/>
    <w:rPr>
      <w:rFonts w:cs="Open Sans"/>
      <w:noProof/>
      <w:color w:val="747474" w:themeColor="background2" w:themeShade="80"/>
      <w:position w:val="8"/>
      <w:sz w:val="21"/>
      <w:szCs w:val="24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2207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7F0"/>
    <w:rPr>
      <w:rFonts w:cs="Open Sans"/>
      <w:noProof/>
      <w:color w:val="747474" w:themeColor="background2" w:themeShade="80"/>
      <w:position w:val="8"/>
      <w:sz w:val="21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astroyoshua@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1Yos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astroyoshua@outlook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1Yo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248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Yoshua Castro</cp:lastModifiedBy>
  <cp:revision>12</cp:revision>
  <cp:lastPrinted>2025-01-20T04:16:00Z</cp:lastPrinted>
  <dcterms:created xsi:type="dcterms:W3CDTF">2025-01-16T02:53:00Z</dcterms:created>
  <dcterms:modified xsi:type="dcterms:W3CDTF">2025-01-21T04:11:00Z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